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D0" w:rsidRDefault="00B07244" w:rsidP="00B07244">
      <w:pPr>
        <w:pStyle w:val="Address"/>
        <w:spacing w:before="0" w:after="0"/>
      </w:pPr>
      <w:r>
        <w:t>Name</w:t>
      </w:r>
    </w:p>
    <w:p w:rsidR="00B07244" w:rsidRDefault="00B07244" w:rsidP="00B07244">
      <w:pPr>
        <w:pStyle w:val="Address"/>
        <w:spacing w:before="0" w:after="0"/>
      </w:pPr>
      <w:r>
        <w:t>Address</w:t>
      </w:r>
    </w:p>
    <w:p w:rsidR="00B07244" w:rsidRDefault="00B07244" w:rsidP="00B07244">
      <w:pPr>
        <w:pStyle w:val="Address"/>
        <w:spacing w:before="0" w:after="0"/>
      </w:pPr>
      <w:r>
        <w:t>Phone</w:t>
      </w:r>
    </w:p>
    <w:p w:rsidR="00B07244" w:rsidRDefault="00B07244" w:rsidP="00B07244">
      <w:pPr>
        <w:pStyle w:val="Address"/>
        <w:spacing w:before="0" w:after="0"/>
      </w:pPr>
      <w:r>
        <w:t>Email</w:t>
      </w:r>
    </w:p>
    <w:p w:rsidR="00C351A3" w:rsidRPr="00DB01DA" w:rsidRDefault="00D03ECC" w:rsidP="00DB01DA">
      <w:pPr>
        <w:pStyle w:val="TargetPosition"/>
        <w:rPr>
          <w:bCs/>
          <w:szCs w:val="18"/>
        </w:rPr>
      </w:pPr>
      <w:r>
        <w:t xml:space="preserve">Targeting </w:t>
      </w:r>
      <w:r w:rsidR="00101175">
        <w:t xml:space="preserve">Executive </w:t>
      </w:r>
      <w:r>
        <w:t>Entry-Level Position</w:t>
      </w:r>
      <w:r w:rsidR="00DB01DA">
        <w:t>;</w:t>
      </w:r>
      <w:r w:rsidR="00C351A3" w:rsidRPr="00602A06">
        <w:rPr>
          <w:rFonts w:eastAsia="MS Mincho"/>
        </w:rPr>
        <w:t xml:space="preserve"> </w:t>
      </w:r>
      <w:r w:rsidR="007E62D0">
        <w:rPr>
          <w:rFonts w:eastAsia="MS Mincho"/>
        </w:rPr>
        <w:t>Pennsylvania State</w:t>
      </w:r>
      <w:r w:rsidR="00602A06" w:rsidRPr="00602A06">
        <w:rPr>
          <w:rFonts w:eastAsia="MS Mincho"/>
        </w:rPr>
        <w:t xml:space="preserve"> University </w:t>
      </w:r>
      <w:r w:rsidR="00C351A3" w:rsidRPr="00602A06">
        <w:rPr>
          <w:rFonts w:eastAsia="MS Mincho"/>
        </w:rPr>
        <w:t xml:space="preserve">graduate </w:t>
      </w:r>
      <w:r w:rsidR="00D36010">
        <w:rPr>
          <w:rFonts w:eastAsia="MS Mincho"/>
        </w:rPr>
        <w:t>off</w:t>
      </w:r>
      <w:r w:rsidR="007E62D0">
        <w:rPr>
          <w:rFonts w:eastAsia="MS Mincho"/>
        </w:rPr>
        <w:t>ering a strong academic</w:t>
      </w:r>
      <w:r w:rsidR="00940B41">
        <w:rPr>
          <w:rFonts w:eastAsia="MS Mincho"/>
        </w:rPr>
        <w:t xml:space="preserve"> background</w:t>
      </w:r>
      <w:r w:rsidR="007E62D0">
        <w:rPr>
          <w:rFonts w:eastAsia="MS Mincho"/>
        </w:rPr>
        <w:t xml:space="preserve"> and a lifetime of</w:t>
      </w:r>
      <w:r w:rsidR="00940B41">
        <w:rPr>
          <w:rFonts w:eastAsia="MS Mincho"/>
        </w:rPr>
        <w:t xml:space="preserve"> learned insight,</w:t>
      </w:r>
      <w:r w:rsidR="00DB01DA">
        <w:rPr>
          <w:rFonts w:eastAsia="MS Mincho"/>
        </w:rPr>
        <w:t xml:space="preserve"> want</w:t>
      </w:r>
      <w:r w:rsidR="007E62D0">
        <w:rPr>
          <w:rFonts w:eastAsia="MS Mincho"/>
        </w:rPr>
        <w:t>ing</w:t>
      </w:r>
      <w:r w:rsidR="00DB01DA">
        <w:rPr>
          <w:rFonts w:eastAsia="MS Mincho"/>
        </w:rPr>
        <w:t xml:space="preserve"> new</w:t>
      </w:r>
      <w:r w:rsidR="00D36010">
        <w:rPr>
          <w:rFonts w:eastAsia="MS Mincho"/>
        </w:rPr>
        <w:t xml:space="preserve"> experienc</w:t>
      </w:r>
      <w:r w:rsidR="009A1DDB">
        <w:rPr>
          <w:rFonts w:eastAsia="MS Mincho"/>
        </w:rPr>
        <w:t>e</w:t>
      </w:r>
      <w:r w:rsidR="00DB01DA">
        <w:rPr>
          <w:rFonts w:eastAsia="MS Mincho"/>
        </w:rPr>
        <w:t>s.</w:t>
      </w:r>
    </w:p>
    <w:p w:rsidR="008018CC" w:rsidRDefault="008018CC" w:rsidP="00405086">
      <w:pPr>
        <w:pStyle w:val="Overviewbullets"/>
      </w:pPr>
      <w:r w:rsidRPr="00D94C82">
        <w:t xml:space="preserve">Consistently recognized </w:t>
      </w:r>
      <w:r w:rsidR="00DD0308" w:rsidRPr="00D94C82">
        <w:t xml:space="preserve">for </w:t>
      </w:r>
      <w:r w:rsidR="00914C08" w:rsidRPr="00D94C82">
        <w:t xml:space="preserve">troubleshooting </w:t>
      </w:r>
      <w:r w:rsidR="009A1DDB">
        <w:t xml:space="preserve">skills </w:t>
      </w:r>
      <w:r w:rsidR="00940B41">
        <w:t>and cost-effective</w:t>
      </w:r>
      <w:r w:rsidRPr="00D94C82">
        <w:t xml:space="preserve"> resol</w:t>
      </w:r>
      <w:r w:rsidR="00940B41">
        <w:t>ution of</w:t>
      </w:r>
      <w:r w:rsidRPr="00D94C82">
        <w:t xml:space="preserve"> </w:t>
      </w:r>
      <w:r w:rsidR="00287536">
        <w:t>challenging</w:t>
      </w:r>
      <w:r w:rsidRPr="00D94C82">
        <w:t xml:space="preserve"> </w:t>
      </w:r>
      <w:r w:rsidR="00287536">
        <w:t>issues</w:t>
      </w:r>
      <w:r w:rsidR="00DA741B">
        <w:t>.</w:t>
      </w:r>
    </w:p>
    <w:p w:rsidR="008018CC" w:rsidRPr="002B0DAB" w:rsidRDefault="00DA741B" w:rsidP="00405086">
      <w:pPr>
        <w:pStyle w:val="Overviewbullets"/>
      </w:pPr>
      <w:r w:rsidRPr="000630BC">
        <w:t>Quickly</w:t>
      </w:r>
      <w:r w:rsidR="00940B41">
        <w:t xml:space="preserve"> learn and master new skills</w:t>
      </w:r>
      <w:r w:rsidRPr="000630BC">
        <w:t>; equally successful in both team and self-directed settings; and</w:t>
      </w:r>
      <w:r w:rsidR="00522DE0" w:rsidRPr="000630BC">
        <w:t xml:space="preserve"> </w:t>
      </w:r>
      <w:r w:rsidR="000630BC">
        <w:t>p</w:t>
      </w:r>
      <w:r w:rsidR="008018CC" w:rsidRPr="002B0DAB">
        <w:t>roficien</w:t>
      </w:r>
      <w:r w:rsidR="00287536" w:rsidRPr="002B0DAB">
        <w:t>t</w:t>
      </w:r>
      <w:r w:rsidR="008018CC" w:rsidRPr="002B0DAB">
        <w:t xml:space="preserve"> in a </w:t>
      </w:r>
      <w:r w:rsidR="00187931" w:rsidRPr="002B0DAB">
        <w:t xml:space="preserve">range </w:t>
      </w:r>
      <w:r w:rsidR="00940B41">
        <w:t>of maintenance</w:t>
      </w:r>
      <w:r w:rsidR="00DB01DA">
        <w:t xml:space="preserve"> systems, organizational skills</w:t>
      </w:r>
      <w:r w:rsidR="008018CC" w:rsidRPr="002B0DAB">
        <w:t xml:space="preserve">, tools and testing methodologies. </w:t>
      </w:r>
    </w:p>
    <w:p w:rsidR="00CC2254" w:rsidRPr="002B0DAB" w:rsidRDefault="00CC2254" w:rsidP="00CC2254">
      <w:pPr>
        <w:pStyle w:val="SectionHeader"/>
      </w:pPr>
      <w:r w:rsidRPr="008C41D8">
        <w:t>Education</w:t>
      </w:r>
    </w:p>
    <w:tbl>
      <w:tblPr>
        <w:tblW w:w="10440" w:type="dxa"/>
        <w:tblInd w:w="108" w:type="dxa"/>
        <w:tblLook w:val="00A0" w:firstRow="1" w:lastRow="0" w:firstColumn="1" w:lastColumn="0" w:noHBand="0" w:noVBand="0"/>
      </w:tblPr>
      <w:tblGrid>
        <w:gridCol w:w="4860"/>
        <w:gridCol w:w="5580"/>
      </w:tblGrid>
      <w:tr w:rsidR="00CC69CB" w:rsidRPr="00A97E7F" w:rsidTr="003A0492">
        <w:tc>
          <w:tcPr>
            <w:tcW w:w="4860" w:type="dxa"/>
          </w:tcPr>
          <w:p w:rsidR="0028437F" w:rsidRPr="0028437F" w:rsidRDefault="0028437F" w:rsidP="0028437F">
            <w:pPr>
              <w:pStyle w:val="PlainText"/>
              <w:rPr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University</w:t>
            </w:r>
          </w:p>
        </w:tc>
        <w:tc>
          <w:tcPr>
            <w:tcW w:w="5580" w:type="dxa"/>
          </w:tcPr>
          <w:p w:rsidR="00CC69CB" w:rsidRPr="009D6815" w:rsidRDefault="003B2560" w:rsidP="003738E7">
            <w:pPr>
              <w:pStyle w:val="Dates"/>
            </w:pPr>
            <w:r>
              <w:t>4 May</w:t>
            </w:r>
            <w:r w:rsidR="008140FC">
              <w:t>2013</w:t>
            </w:r>
          </w:p>
        </w:tc>
      </w:tr>
      <w:tr w:rsidR="00EF384C" w:rsidRPr="00A97E7F" w:rsidTr="003A0492">
        <w:tc>
          <w:tcPr>
            <w:tcW w:w="4860" w:type="dxa"/>
          </w:tcPr>
          <w:p w:rsidR="00885D41" w:rsidRDefault="00EF384C" w:rsidP="00913576">
            <w:pPr>
              <w:pStyle w:val="Location"/>
            </w:pPr>
            <w:r>
              <w:t>Bachelor of Science –</w:t>
            </w:r>
            <w:r w:rsidR="008140FC">
              <w:t xml:space="preserve"> Orga</w:t>
            </w:r>
            <w:r w:rsidR="00DB01DA">
              <w:t xml:space="preserve">nizational Leadership </w:t>
            </w:r>
          </w:p>
          <w:p w:rsidR="00885D41" w:rsidRDefault="001B6E15" w:rsidP="00913576">
            <w:pPr>
              <w:pStyle w:val="Location"/>
            </w:pPr>
            <w:r>
              <w:t>Minor -</w:t>
            </w:r>
            <w:r w:rsidR="00885D41">
              <w:t xml:space="preserve"> Labor and Employee Relations</w:t>
            </w:r>
          </w:p>
          <w:p w:rsidR="00EF384C" w:rsidRPr="00913576" w:rsidRDefault="001B6E15" w:rsidP="00913576">
            <w:pPr>
              <w:pStyle w:val="Location"/>
            </w:pPr>
            <w:r>
              <w:t>GPA:  3.57</w:t>
            </w:r>
            <w:r w:rsidR="00EF384C">
              <w:t>/4.0</w:t>
            </w:r>
          </w:p>
        </w:tc>
        <w:tc>
          <w:tcPr>
            <w:tcW w:w="5580" w:type="dxa"/>
          </w:tcPr>
          <w:p w:rsidR="00EF384C" w:rsidRDefault="00EF384C" w:rsidP="003738E7">
            <w:pPr>
              <w:pStyle w:val="Dates"/>
            </w:pPr>
          </w:p>
        </w:tc>
      </w:tr>
      <w:tr w:rsidR="003738E7" w:rsidRPr="003738E7" w:rsidTr="003A0492">
        <w:tblPrEx>
          <w:tblLook w:val="01E0" w:firstRow="1" w:lastRow="1" w:firstColumn="1" w:lastColumn="1" w:noHBand="0" w:noVBand="0"/>
        </w:tblPrEx>
        <w:tc>
          <w:tcPr>
            <w:tcW w:w="4860" w:type="dxa"/>
          </w:tcPr>
          <w:p w:rsidR="00C86A1C" w:rsidRDefault="00A83813" w:rsidP="00A83813">
            <w:pPr>
              <w:pStyle w:val="JobTitlebold"/>
            </w:pPr>
            <w:r>
              <w:t>Utilities Superintenden</w:t>
            </w:r>
            <w:r w:rsidR="00C86A1C">
              <w:t xml:space="preserve">t- GPIA-911 Air Force Reserves </w:t>
            </w:r>
          </w:p>
          <w:p w:rsidR="00C86A1C" w:rsidRDefault="00A83813" w:rsidP="00A83813">
            <w:pPr>
              <w:pStyle w:val="JobTitlebold"/>
            </w:pPr>
            <w:r>
              <w:t>Community College of the Air Force</w:t>
            </w:r>
            <w:r w:rsidR="00C86A1C">
              <w:t xml:space="preserve"> </w:t>
            </w:r>
            <w:bookmarkStart w:id="0" w:name="_GoBack"/>
            <w:bookmarkEnd w:id="0"/>
          </w:p>
          <w:p w:rsidR="00C86A1C" w:rsidRDefault="00C86A1C" w:rsidP="00A83813">
            <w:pPr>
              <w:pStyle w:val="JobTitlebold"/>
            </w:pPr>
            <w:r>
              <w:t>Associate in Applied Science -</w:t>
            </w:r>
          </w:p>
          <w:p w:rsidR="00EF384C" w:rsidRPr="003738E7" w:rsidRDefault="00E326AF" w:rsidP="00A83813">
            <w:pPr>
              <w:pStyle w:val="JobTitlebold"/>
              <w:rPr>
                <w:rStyle w:val="JobTitleboldCharChar"/>
                <w:b/>
                <w:bCs/>
              </w:rPr>
            </w:pPr>
            <w:r>
              <w:t>Construction Technology</w:t>
            </w:r>
            <w:r w:rsidR="00C86A1C">
              <w:t xml:space="preserve"> </w:t>
            </w:r>
          </w:p>
        </w:tc>
        <w:tc>
          <w:tcPr>
            <w:tcW w:w="5580" w:type="dxa"/>
          </w:tcPr>
          <w:p w:rsidR="00EF384C" w:rsidRDefault="00EF384C" w:rsidP="00060CBE">
            <w:pPr>
              <w:pStyle w:val="Dates"/>
            </w:pPr>
          </w:p>
          <w:p w:rsidR="003738E7" w:rsidRPr="003738E7" w:rsidRDefault="00A83813" w:rsidP="002B0DAB">
            <w:pPr>
              <w:pStyle w:val="Dates"/>
              <w:rPr>
                <w:rFonts w:eastAsia="MS Mincho"/>
              </w:rPr>
            </w:pPr>
            <w:r>
              <w:t>1981-1997 USAF</w:t>
            </w:r>
            <w:r w:rsidR="00025842">
              <w:t>R</w:t>
            </w:r>
            <w:r>
              <w:t>-RET.</w:t>
            </w:r>
          </w:p>
        </w:tc>
      </w:tr>
    </w:tbl>
    <w:p w:rsidR="00CC2254" w:rsidRDefault="00CC2254" w:rsidP="00D03ECC">
      <w:pPr>
        <w:pStyle w:val="SectionHeader"/>
      </w:pPr>
      <w:r w:rsidRPr="00CE5B6A">
        <w:t>Experience</w:t>
      </w:r>
    </w:p>
    <w:p w:rsidR="002B0DAB" w:rsidRPr="00E5228A" w:rsidRDefault="00D412EB" w:rsidP="002B0DAB">
      <w:pPr>
        <w:pStyle w:val="JobTitlebold"/>
        <w:rPr>
          <w:rFonts w:eastAsia="MS Mincho"/>
        </w:rPr>
      </w:pPr>
      <w:r>
        <w:rPr>
          <w:rFonts w:eastAsia="MS Mincho"/>
        </w:rPr>
        <w:t>Building Maintenance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068"/>
        <w:gridCol w:w="6372"/>
      </w:tblGrid>
      <w:tr w:rsidR="002B0DAB" w:rsidRPr="00955357" w:rsidTr="003A0492">
        <w:tc>
          <w:tcPr>
            <w:tcW w:w="4068" w:type="dxa"/>
          </w:tcPr>
          <w:p w:rsidR="002B0DAB" w:rsidRPr="00F76611" w:rsidRDefault="00D412EB" w:rsidP="003A0492">
            <w:r>
              <w:t>US Postal Service</w:t>
            </w:r>
          </w:p>
        </w:tc>
        <w:tc>
          <w:tcPr>
            <w:tcW w:w="6372" w:type="dxa"/>
          </w:tcPr>
          <w:p w:rsidR="002B0DAB" w:rsidRPr="00F76611" w:rsidRDefault="00D412EB" w:rsidP="002B0DAB">
            <w:pPr>
              <w:pStyle w:val="Dates"/>
            </w:pPr>
            <w:r>
              <w:t xml:space="preserve"> 1981</w:t>
            </w:r>
            <w:r w:rsidR="002B0DAB" w:rsidRPr="00F76611">
              <w:t xml:space="preserve"> to 2008</w:t>
            </w:r>
          </w:p>
        </w:tc>
      </w:tr>
    </w:tbl>
    <w:p w:rsidR="002B0DAB" w:rsidRDefault="00D412EB" w:rsidP="002B0DAB">
      <w:pPr>
        <w:pStyle w:val="Overviewbullets"/>
      </w:pPr>
      <w:r>
        <w:t>Provided excellent maintenance, was awarded numerous Quality Work Awards. Also provided additional utility services</w:t>
      </w:r>
      <w:r w:rsidR="00AC6EF7">
        <w:t>, as needed.</w:t>
      </w:r>
    </w:p>
    <w:p w:rsidR="00D03ECC" w:rsidRPr="00DD46B9" w:rsidRDefault="001B6E15" w:rsidP="00EF384C">
      <w:pPr>
        <w:pStyle w:val="JobTitlebold"/>
      </w:pPr>
      <w:r>
        <w:t>Carpentry Specialist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68"/>
        <w:gridCol w:w="6372"/>
      </w:tblGrid>
      <w:tr w:rsidR="00C40FAF" w:rsidRPr="008018CC" w:rsidTr="003A0492">
        <w:tc>
          <w:tcPr>
            <w:tcW w:w="4068" w:type="dxa"/>
          </w:tcPr>
          <w:p w:rsidR="00C40FAF" w:rsidRPr="008018CC" w:rsidRDefault="00AC6EF7" w:rsidP="003A0492">
            <w:pPr>
              <w:pStyle w:val="Location"/>
            </w:pPr>
            <w:r>
              <w:t>US Air Force</w:t>
            </w:r>
          </w:p>
        </w:tc>
        <w:tc>
          <w:tcPr>
            <w:tcW w:w="6372" w:type="dxa"/>
          </w:tcPr>
          <w:p w:rsidR="00C40FAF" w:rsidRPr="008018CC" w:rsidRDefault="00AC6EF7" w:rsidP="00913576">
            <w:pPr>
              <w:pStyle w:val="Dates"/>
            </w:pPr>
            <w:r>
              <w:t>1976-1980</w:t>
            </w:r>
          </w:p>
        </w:tc>
      </w:tr>
    </w:tbl>
    <w:p w:rsidR="00101175" w:rsidRDefault="008018CC" w:rsidP="00101175">
      <w:pPr>
        <w:pStyle w:val="Overviewbullets"/>
      </w:pPr>
      <w:r w:rsidRPr="00C40FAF">
        <w:t xml:space="preserve">Handled technical troubleshooting within </w:t>
      </w:r>
      <w:r w:rsidR="00AC6EF7">
        <w:t>a maintenance</w:t>
      </w:r>
      <w:r w:rsidRPr="00C40FAF">
        <w:t xml:space="preserve"> environment, incl</w:t>
      </w:r>
      <w:r w:rsidR="00AC6EF7">
        <w:t>uding new construction, ongoing maintenance, and demolition, if required.</w:t>
      </w:r>
      <w:r w:rsidRPr="00C40FAF">
        <w:t xml:space="preserve"> </w:t>
      </w:r>
      <w:r w:rsidR="008B0F4F">
        <w:t>E</w:t>
      </w:r>
      <w:r w:rsidRPr="00C40FAF">
        <w:t>ngaged and tracked Priority 1 issues, with responsibility for the t</w:t>
      </w:r>
      <w:r w:rsidR="00DB01DA">
        <w:t xml:space="preserve">imely documentation, escalation </w:t>
      </w:r>
      <w:r w:rsidRPr="00C40FAF">
        <w:t>(if appropriate), resolutio</w:t>
      </w:r>
      <w:r w:rsidR="00AC6EF7">
        <w:t>n and closure of troubled job orders</w:t>
      </w:r>
      <w:r w:rsidR="00101175">
        <w:t>.</w:t>
      </w:r>
    </w:p>
    <w:p w:rsidR="00101175" w:rsidRDefault="00101175" w:rsidP="00101175">
      <w:pPr>
        <w:pStyle w:val="Overviewbullets"/>
      </w:pPr>
      <w:r>
        <w:t>U.S. Air Force Reserve</w:t>
      </w:r>
      <w:r w:rsidR="001B6E15">
        <w:t xml:space="preserve"> – Utilities Superintendent</w:t>
      </w:r>
      <w:r w:rsidR="00255414">
        <w:t xml:space="preserve"> </w:t>
      </w:r>
      <w:r w:rsidR="001B6E15">
        <w:t xml:space="preserve">(Plumbing, </w:t>
      </w:r>
      <w:r w:rsidR="00255414">
        <w:t xml:space="preserve">Heat/AC/Ventilation, Sheet Metal Prefabrication, </w:t>
      </w:r>
      <w:r w:rsidR="009A20FB">
        <w:t xml:space="preserve">and </w:t>
      </w:r>
      <w:r w:rsidR="00255414">
        <w:t>Entomology)</w:t>
      </w:r>
      <w:r w:rsidR="009A20FB">
        <w:t xml:space="preserve">                 </w:t>
      </w:r>
      <w:r w:rsidR="009A20FB">
        <w:tab/>
      </w:r>
      <w:r w:rsidR="009A20FB">
        <w:tab/>
      </w:r>
      <w:r w:rsidR="009A20FB">
        <w:tab/>
      </w:r>
      <w:r w:rsidR="009A20FB">
        <w:tab/>
      </w:r>
      <w:r w:rsidR="009A20FB">
        <w:tab/>
      </w:r>
      <w:r w:rsidR="009A20FB">
        <w:tab/>
      </w:r>
      <w:r w:rsidR="00B31BC1">
        <w:t xml:space="preserve"> </w:t>
      </w:r>
      <w:r w:rsidR="009A20FB">
        <w:t xml:space="preserve">     </w:t>
      </w:r>
      <w:r w:rsidR="00B31BC1">
        <w:t xml:space="preserve">   1991-1997</w:t>
      </w:r>
      <w:r w:rsidR="00B31BC1">
        <w:tab/>
      </w:r>
      <w:r w:rsidR="00B31BC1">
        <w:tab/>
      </w:r>
      <w:r w:rsidR="00B31BC1">
        <w:tab/>
      </w:r>
    </w:p>
    <w:p w:rsidR="00101175" w:rsidRDefault="00101175" w:rsidP="00101175">
      <w:pPr>
        <w:pStyle w:val="Overviewbullets"/>
        <w:rPr>
          <w:rFonts w:eastAsia="MS Mincho" w:cs="Tahoma"/>
        </w:rPr>
      </w:pPr>
      <w:r>
        <w:t>P</w:t>
      </w:r>
      <w:r w:rsidRPr="00E5228A">
        <w:t>rovid</w:t>
      </w:r>
      <w:r>
        <w:t>e</w:t>
      </w:r>
      <w:r w:rsidRPr="00E5228A">
        <w:t xml:space="preserve"> networking/desktop support and perform maintenance </w:t>
      </w:r>
      <w:r>
        <w:t>tasks</w:t>
      </w:r>
      <w:r w:rsidRPr="00E5228A">
        <w:t xml:space="preserve">. </w:t>
      </w:r>
      <w:r w:rsidRPr="00E5228A">
        <w:rPr>
          <w:rFonts w:eastAsia="MS Mincho" w:cs="Tahoma"/>
        </w:rPr>
        <w:t>Earned commendations for teamwork, flexibility and</w:t>
      </w:r>
      <w:r>
        <w:rPr>
          <w:rFonts w:eastAsia="MS Mincho" w:cs="Tahoma"/>
        </w:rPr>
        <w:t xml:space="preserve"> work excellence in providing staff</w:t>
      </w:r>
      <w:r w:rsidRPr="00E5228A">
        <w:rPr>
          <w:rFonts w:eastAsia="MS Mincho" w:cs="Tahoma"/>
        </w:rPr>
        <w:t xml:space="preserve"> support to </w:t>
      </w:r>
      <w:r>
        <w:rPr>
          <w:rFonts w:eastAsia="MS Mincho" w:cs="Tahoma"/>
        </w:rPr>
        <w:t xml:space="preserve">Air Force </w:t>
      </w:r>
      <w:r w:rsidR="0028437F">
        <w:rPr>
          <w:rFonts w:eastAsia="MS Mincho" w:cs="Tahoma"/>
        </w:rPr>
        <w:t xml:space="preserve">personnel, and the </w:t>
      </w:r>
      <w:r w:rsidR="009A20FB">
        <w:rPr>
          <w:rFonts w:eastAsia="MS Mincho" w:cs="Tahoma"/>
        </w:rPr>
        <w:t>P</w:t>
      </w:r>
      <w:r w:rsidR="0028437F">
        <w:rPr>
          <w:rFonts w:eastAsia="MS Mincho" w:cs="Tahoma"/>
        </w:rPr>
        <w:t>ittsburgh</w:t>
      </w:r>
      <w:r w:rsidR="009A20FB">
        <w:rPr>
          <w:rFonts w:eastAsia="MS Mincho" w:cs="Tahoma"/>
        </w:rPr>
        <w:t xml:space="preserve"> community.</w:t>
      </w:r>
    </w:p>
    <w:p w:rsidR="00101175" w:rsidRDefault="00101175" w:rsidP="00101175">
      <w:pPr>
        <w:pStyle w:val="Overviewbullets"/>
        <w:numPr>
          <w:ilvl w:val="0"/>
          <w:numId w:val="0"/>
        </w:numPr>
        <w:ind w:left="360" w:hanging="360"/>
      </w:pPr>
    </w:p>
    <w:p w:rsidR="00696393" w:rsidRPr="00696393" w:rsidRDefault="00CC2254" w:rsidP="00D03ECC">
      <w:pPr>
        <w:pStyle w:val="SectionHeader"/>
      </w:pPr>
      <w:r w:rsidRPr="00696393">
        <w:t>Available for Relocation &amp; Travel</w:t>
      </w:r>
    </w:p>
    <w:sectPr w:rsidR="00696393" w:rsidRPr="00696393" w:rsidSect="000E101A">
      <w:head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859" w:rsidRDefault="00744859" w:rsidP="00914C08">
      <w:r>
        <w:separator/>
      </w:r>
    </w:p>
  </w:endnote>
  <w:endnote w:type="continuationSeparator" w:id="0">
    <w:p w:rsidR="00744859" w:rsidRDefault="00744859" w:rsidP="0091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859" w:rsidRDefault="00744859" w:rsidP="00914C08">
      <w:r>
        <w:separator/>
      </w:r>
    </w:p>
  </w:footnote>
  <w:footnote w:type="continuationSeparator" w:id="0">
    <w:p w:rsidR="00744859" w:rsidRDefault="00744859" w:rsidP="00914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03" w:rsidRDefault="00470F03" w:rsidP="005C01D1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D0"/>
    <w:rsid w:val="00025842"/>
    <w:rsid w:val="00060CBE"/>
    <w:rsid w:val="000630BC"/>
    <w:rsid w:val="00075841"/>
    <w:rsid w:val="000773C7"/>
    <w:rsid w:val="000904C1"/>
    <w:rsid w:val="000E101A"/>
    <w:rsid w:val="000F5B2F"/>
    <w:rsid w:val="00101175"/>
    <w:rsid w:val="00131C3F"/>
    <w:rsid w:val="001410ED"/>
    <w:rsid w:val="00142353"/>
    <w:rsid w:val="00161780"/>
    <w:rsid w:val="00187931"/>
    <w:rsid w:val="00195192"/>
    <w:rsid w:val="001B6E15"/>
    <w:rsid w:val="001C6BDE"/>
    <w:rsid w:val="00234A41"/>
    <w:rsid w:val="00255414"/>
    <w:rsid w:val="0025727B"/>
    <w:rsid w:val="00266DF5"/>
    <w:rsid w:val="0028437F"/>
    <w:rsid w:val="00287536"/>
    <w:rsid w:val="002A3160"/>
    <w:rsid w:val="002B0DAB"/>
    <w:rsid w:val="002F2C12"/>
    <w:rsid w:val="00307047"/>
    <w:rsid w:val="003463FF"/>
    <w:rsid w:val="0036752D"/>
    <w:rsid w:val="003738E7"/>
    <w:rsid w:val="00382792"/>
    <w:rsid w:val="003A0492"/>
    <w:rsid w:val="003B2560"/>
    <w:rsid w:val="003B3C10"/>
    <w:rsid w:val="003F770D"/>
    <w:rsid w:val="00405086"/>
    <w:rsid w:val="004228CA"/>
    <w:rsid w:val="00433A3F"/>
    <w:rsid w:val="0044308C"/>
    <w:rsid w:val="00467EFB"/>
    <w:rsid w:val="00470F03"/>
    <w:rsid w:val="004E4E52"/>
    <w:rsid w:val="004E5E54"/>
    <w:rsid w:val="00501A38"/>
    <w:rsid w:val="00515D2B"/>
    <w:rsid w:val="00522DE0"/>
    <w:rsid w:val="00542909"/>
    <w:rsid w:val="00542DA3"/>
    <w:rsid w:val="00543869"/>
    <w:rsid w:val="00587DF6"/>
    <w:rsid w:val="005A590A"/>
    <w:rsid w:val="005C01D1"/>
    <w:rsid w:val="00602A06"/>
    <w:rsid w:val="006075E0"/>
    <w:rsid w:val="00654633"/>
    <w:rsid w:val="00694768"/>
    <w:rsid w:val="00696393"/>
    <w:rsid w:val="0070268E"/>
    <w:rsid w:val="0073434C"/>
    <w:rsid w:val="007422E1"/>
    <w:rsid w:val="00744859"/>
    <w:rsid w:val="007E1795"/>
    <w:rsid w:val="007E62D0"/>
    <w:rsid w:val="008018CC"/>
    <w:rsid w:val="008140FC"/>
    <w:rsid w:val="00851C2F"/>
    <w:rsid w:val="0085708D"/>
    <w:rsid w:val="00861F7E"/>
    <w:rsid w:val="00885D41"/>
    <w:rsid w:val="008B0F4F"/>
    <w:rsid w:val="008B31B7"/>
    <w:rsid w:val="008C41D8"/>
    <w:rsid w:val="008D5ECF"/>
    <w:rsid w:val="00913576"/>
    <w:rsid w:val="00914C08"/>
    <w:rsid w:val="009239A4"/>
    <w:rsid w:val="00940B41"/>
    <w:rsid w:val="00953140"/>
    <w:rsid w:val="00955357"/>
    <w:rsid w:val="009659B6"/>
    <w:rsid w:val="009A1DDB"/>
    <w:rsid w:val="009A20FB"/>
    <w:rsid w:val="009C605C"/>
    <w:rsid w:val="009D574B"/>
    <w:rsid w:val="009D6815"/>
    <w:rsid w:val="00A07DC9"/>
    <w:rsid w:val="00A32862"/>
    <w:rsid w:val="00A83813"/>
    <w:rsid w:val="00A869B8"/>
    <w:rsid w:val="00A97E7F"/>
    <w:rsid w:val="00AC6EF7"/>
    <w:rsid w:val="00AD7F2D"/>
    <w:rsid w:val="00B07244"/>
    <w:rsid w:val="00B31BC1"/>
    <w:rsid w:val="00B53B6A"/>
    <w:rsid w:val="00B657A9"/>
    <w:rsid w:val="00B71FE9"/>
    <w:rsid w:val="00B72319"/>
    <w:rsid w:val="00B82063"/>
    <w:rsid w:val="00BA3849"/>
    <w:rsid w:val="00BD3A1E"/>
    <w:rsid w:val="00BF4853"/>
    <w:rsid w:val="00C03AEA"/>
    <w:rsid w:val="00C351A3"/>
    <w:rsid w:val="00C40FAF"/>
    <w:rsid w:val="00C51442"/>
    <w:rsid w:val="00C644C6"/>
    <w:rsid w:val="00C86A1C"/>
    <w:rsid w:val="00C97D03"/>
    <w:rsid w:val="00CB0520"/>
    <w:rsid w:val="00CB4E36"/>
    <w:rsid w:val="00CC2254"/>
    <w:rsid w:val="00CC2CE6"/>
    <w:rsid w:val="00CC5376"/>
    <w:rsid w:val="00CC69CB"/>
    <w:rsid w:val="00CD7208"/>
    <w:rsid w:val="00CE45C8"/>
    <w:rsid w:val="00CE5B6A"/>
    <w:rsid w:val="00CF3BF2"/>
    <w:rsid w:val="00D03ECC"/>
    <w:rsid w:val="00D21A5A"/>
    <w:rsid w:val="00D36010"/>
    <w:rsid w:val="00D412EB"/>
    <w:rsid w:val="00D55D3E"/>
    <w:rsid w:val="00D94C82"/>
    <w:rsid w:val="00DA741B"/>
    <w:rsid w:val="00DB01DA"/>
    <w:rsid w:val="00DD0308"/>
    <w:rsid w:val="00DD46B9"/>
    <w:rsid w:val="00DE6ADA"/>
    <w:rsid w:val="00E01311"/>
    <w:rsid w:val="00E16EE8"/>
    <w:rsid w:val="00E25D08"/>
    <w:rsid w:val="00E326AF"/>
    <w:rsid w:val="00E5228A"/>
    <w:rsid w:val="00EE69D3"/>
    <w:rsid w:val="00EE75CE"/>
    <w:rsid w:val="00EF384C"/>
    <w:rsid w:val="00F30BD7"/>
    <w:rsid w:val="00F55969"/>
    <w:rsid w:val="00F76611"/>
    <w:rsid w:val="00F77295"/>
    <w:rsid w:val="00FA02D8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9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A02D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A02D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FA02D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A02D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FA02D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FA02D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02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696393"/>
    <w:rPr>
      <w:rFonts w:ascii="Courier New" w:hAnsi="Courier New" w:cs="Courier New"/>
    </w:rPr>
  </w:style>
  <w:style w:type="paragraph" w:styleId="Title">
    <w:name w:val="Title"/>
    <w:basedOn w:val="Normal"/>
    <w:qFormat/>
    <w:rsid w:val="00FA02D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FA02D8"/>
    <w:rPr>
      <w:color w:val="0000FF"/>
      <w:u w:val="single"/>
    </w:rPr>
  </w:style>
  <w:style w:type="paragraph" w:styleId="BodyText">
    <w:name w:val="Body Text"/>
    <w:basedOn w:val="Normal"/>
    <w:semiHidden/>
    <w:rsid w:val="00FA02D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FA02D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C0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C08"/>
    <w:rPr>
      <w:sz w:val="24"/>
      <w:szCs w:val="24"/>
    </w:rPr>
  </w:style>
  <w:style w:type="paragraph" w:customStyle="1" w:styleId="Name">
    <w:name w:val="Name"/>
    <w:basedOn w:val="PlainText"/>
    <w:autoRedefine/>
    <w:rsid w:val="000E101A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3738E7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467EF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F76611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405086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CC225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EF384C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654633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TargetPosition">
    <w:name w:val="Target Position"/>
    <w:basedOn w:val="PlainText"/>
    <w:rsid w:val="00D03ECC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JobTitlebold">
    <w:name w:val="Job Title bold"/>
    <w:basedOn w:val="JobText"/>
    <w:link w:val="JobTitleboldCharChar"/>
    <w:rsid w:val="00D03EC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03ECC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F76611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E101A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795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9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A02D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A02D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FA02D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A02D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FA02D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FA02D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02D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696393"/>
    <w:rPr>
      <w:rFonts w:ascii="Courier New" w:hAnsi="Courier New" w:cs="Courier New"/>
    </w:rPr>
  </w:style>
  <w:style w:type="paragraph" w:styleId="Title">
    <w:name w:val="Title"/>
    <w:basedOn w:val="Normal"/>
    <w:qFormat/>
    <w:rsid w:val="00FA02D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FA02D8"/>
    <w:rPr>
      <w:color w:val="0000FF"/>
      <w:u w:val="single"/>
    </w:rPr>
  </w:style>
  <w:style w:type="paragraph" w:styleId="BodyText">
    <w:name w:val="Body Text"/>
    <w:basedOn w:val="Normal"/>
    <w:semiHidden/>
    <w:rsid w:val="00FA02D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FA02D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C0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1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C08"/>
    <w:rPr>
      <w:sz w:val="24"/>
      <w:szCs w:val="24"/>
    </w:rPr>
  </w:style>
  <w:style w:type="paragraph" w:customStyle="1" w:styleId="Name">
    <w:name w:val="Name"/>
    <w:basedOn w:val="PlainText"/>
    <w:autoRedefine/>
    <w:rsid w:val="000E101A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3738E7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467EF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F76611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405086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CC2254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EF384C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654633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TargetPosition">
    <w:name w:val="Target Position"/>
    <w:basedOn w:val="PlainText"/>
    <w:rsid w:val="00D03ECC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JobTitlebold">
    <w:name w:val="Job Title bold"/>
    <w:basedOn w:val="JobText"/>
    <w:link w:val="JobTitleboldCharChar"/>
    <w:rsid w:val="00D03EC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03ECC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F76611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E101A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795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\AppData\Roaming\Microsoft\Templates\MN_CollegeGradResume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54273f5f-0609-4a9f-b4f1-69297ffa9b8c</TemplateGUID>
    <TemplateBuildVersion>8</TemplateBuildVersion>
    <TemplateBuildDate>2009-10-11T21:44:14.7865965-04:00</TemplateBuildDate>
  </TemplateProperties>
</MonsterProperties>
</file>

<file path=customXml/itemProps1.xml><?xml version="1.0" encoding="utf-8"?>
<ds:datastoreItem xmlns:ds="http://schemas.openxmlformats.org/officeDocument/2006/customXml" ds:itemID="{47CD4367-91CC-4E07-ABA7-6276A1BAB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CEC07D-47D5-425F-8EC5-BAACEC0F88B7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MN_CollegeGradResume(2).dotm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1782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2009-06-18T17:50:00Z</cp:lastPrinted>
  <dcterms:created xsi:type="dcterms:W3CDTF">2014-08-13T18:25:00Z</dcterms:created>
  <dcterms:modified xsi:type="dcterms:W3CDTF">2014-08-13T18:25:00Z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TC103779639990</vt:lpwstr>
  </property>
</Properties>
</file>