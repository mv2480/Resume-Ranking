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4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1707"/>
        <w:gridCol w:w="2122"/>
        <w:gridCol w:w="41"/>
        <w:gridCol w:w="3420"/>
        <w:gridCol w:w="2250"/>
      </w:tblGrid>
      <w:tr w:rsidR="00015289" w:rsidRPr="0021599F">
        <w:trPr>
          <w:trHeight w:hRule="exact" w:val="288"/>
          <w:tblHeader/>
        </w:trPr>
        <w:tc>
          <w:tcPr>
            <w:tcW w:w="9540" w:type="dxa"/>
            <w:gridSpan w:val="5"/>
          </w:tcPr>
          <w:p w:rsidR="00015289" w:rsidRPr="001F24DC" w:rsidRDefault="00015289" w:rsidP="00920312">
            <w:pPr>
              <w:pStyle w:val="ContactInfo"/>
            </w:pPr>
          </w:p>
        </w:tc>
      </w:tr>
      <w:tr w:rsidR="00015289" w:rsidRPr="00DC1DF3" w:rsidTr="00FC1DEB">
        <w:trPr>
          <w:trHeight w:hRule="exact" w:val="1062"/>
          <w:tblHeader/>
        </w:trPr>
        <w:tc>
          <w:tcPr>
            <w:tcW w:w="9540" w:type="dxa"/>
            <w:gridSpan w:val="5"/>
            <w:tcBorders>
              <w:bottom w:val="single" w:sz="4" w:space="0" w:color="auto"/>
            </w:tcBorders>
          </w:tcPr>
          <w:p w:rsidR="00FC1DEB" w:rsidRDefault="00FC1DEB" w:rsidP="00FC1DEB">
            <w:pPr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Name</w:t>
            </w:r>
          </w:p>
          <w:p w:rsidR="00FC1DEB" w:rsidRDefault="00FC1DEB" w:rsidP="00FC1DEB">
            <w:pPr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Address</w:t>
            </w:r>
          </w:p>
          <w:p w:rsidR="00FC1DEB" w:rsidRDefault="00FC1DEB" w:rsidP="00FC1DEB">
            <w:pPr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Email</w:t>
            </w:r>
          </w:p>
          <w:p w:rsidR="00FC1DEB" w:rsidRDefault="00FC1DEB" w:rsidP="00FC1DEB">
            <w:pPr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Phone</w:t>
            </w:r>
          </w:p>
          <w:p w:rsidR="00015289" w:rsidRPr="003126B2" w:rsidRDefault="00015289" w:rsidP="00053E69">
            <w:pPr>
              <w:pStyle w:val="YourName"/>
            </w:pPr>
          </w:p>
        </w:tc>
      </w:tr>
      <w:tr w:rsidR="00015289">
        <w:tc>
          <w:tcPr>
            <w:tcW w:w="1707" w:type="dxa"/>
            <w:tcBorders>
              <w:top w:val="single" w:sz="4" w:space="0" w:color="auto"/>
            </w:tcBorders>
          </w:tcPr>
          <w:p w:rsidR="00015289" w:rsidRPr="001F24DC" w:rsidRDefault="00015289" w:rsidP="00971E9D">
            <w:pPr>
              <w:pStyle w:val="Heading1"/>
            </w:pPr>
            <w:r w:rsidRPr="001F24DC">
              <w:t>Objective</w:t>
            </w:r>
          </w:p>
        </w:tc>
        <w:tc>
          <w:tcPr>
            <w:tcW w:w="7833" w:type="dxa"/>
            <w:gridSpan w:val="4"/>
            <w:tcBorders>
              <w:top w:val="single" w:sz="4" w:space="0" w:color="auto"/>
            </w:tcBorders>
          </w:tcPr>
          <w:p w:rsidR="00015289" w:rsidRPr="0070617C" w:rsidRDefault="00015289" w:rsidP="00053E69">
            <w:pPr>
              <w:pStyle w:val="BodyText"/>
            </w:pPr>
            <w:r>
              <w:t>To create a business relationship with a company where I can advance and have a mutually beneficial relationship collaborating new skills with my previous experience.</w:t>
            </w:r>
          </w:p>
        </w:tc>
      </w:tr>
      <w:tr w:rsidR="00015289">
        <w:trPr>
          <w:trHeight w:val="463"/>
        </w:trPr>
        <w:tc>
          <w:tcPr>
            <w:tcW w:w="1707" w:type="dxa"/>
            <w:vMerge w:val="restart"/>
          </w:tcPr>
          <w:p w:rsidR="00015289" w:rsidRPr="0070617C" w:rsidRDefault="00015289" w:rsidP="00971E9D">
            <w:pPr>
              <w:pStyle w:val="Heading1"/>
            </w:pPr>
            <w:r w:rsidRPr="0070617C">
              <w:t>Experience</w:t>
            </w:r>
          </w:p>
        </w:tc>
        <w:tc>
          <w:tcPr>
            <w:tcW w:w="2163" w:type="dxa"/>
            <w:gridSpan w:val="2"/>
          </w:tcPr>
          <w:p w:rsidR="00015289" w:rsidRPr="0070617C" w:rsidRDefault="00015289" w:rsidP="00355FE3">
            <w:pPr>
              <w:pStyle w:val="BodyText1"/>
              <w:jc w:val="left"/>
            </w:pPr>
            <w:r>
              <w:t>August 17,1979  to August 11, 2009</w:t>
            </w:r>
          </w:p>
        </w:tc>
        <w:tc>
          <w:tcPr>
            <w:tcW w:w="3420" w:type="dxa"/>
          </w:tcPr>
          <w:p w:rsidR="00015289" w:rsidRPr="0070617C" w:rsidRDefault="00015289" w:rsidP="00ED7C6A">
            <w:pPr>
              <w:pStyle w:val="BodyText1"/>
            </w:pPr>
            <w:r>
              <w:t>Manufacturing</w:t>
            </w:r>
          </w:p>
        </w:tc>
        <w:tc>
          <w:tcPr>
            <w:tcW w:w="2250" w:type="dxa"/>
          </w:tcPr>
          <w:p w:rsidR="00015289" w:rsidRPr="0070617C" w:rsidRDefault="00015289" w:rsidP="006049F3">
            <w:pPr>
              <w:pStyle w:val="BodyText1"/>
            </w:pPr>
            <w:r>
              <w:t>PA</w:t>
            </w:r>
          </w:p>
        </w:tc>
      </w:tr>
      <w:tr w:rsidR="00015289">
        <w:trPr>
          <w:trHeight w:val="1149"/>
        </w:trPr>
        <w:tc>
          <w:tcPr>
            <w:tcW w:w="1707" w:type="dxa"/>
            <w:vMerge/>
          </w:tcPr>
          <w:p w:rsidR="00015289" w:rsidRPr="0070617C" w:rsidRDefault="00015289" w:rsidP="00971E9D">
            <w:pPr>
              <w:pStyle w:val="Heading1"/>
            </w:pPr>
          </w:p>
        </w:tc>
        <w:tc>
          <w:tcPr>
            <w:tcW w:w="7833" w:type="dxa"/>
            <w:gridSpan w:val="4"/>
          </w:tcPr>
          <w:p w:rsidR="00015289" w:rsidRDefault="00015289" w:rsidP="002802E5">
            <w:pPr>
              <w:pStyle w:val="Heading2"/>
            </w:pPr>
            <w:r>
              <w:t>Capacity Planner</w:t>
            </w:r>
          </w:p>
          <w:p w:rsidR="00015289" w:rsidRPr="0070617C" w:rsidRDefault="00015289" w:rsidP="00971E9D">
            <w:pPr>
              <w:pStyle w:val="BulletedList"/>
              <w:numPr>
                <w:ilvl w:val="0"/>
                <w:numId w:val="1"/>
              </w:numPr>
            </w:pPr>
            <w:proofErr w:type="spellStart"/>
            <w:r>
              <w:t>Sub Contracting</w:t>
            </w:r>
            <w:proofErr w:type="spellEnd"/>
          </w:p>
          <w:p w:rsidR="00015289" w:rsidRDefault="00015289" w:rsidP="00971E9D">
            <w:pPr>
              <w:pStyle w:val="BulletedList"/>
              <w:numPr>
                <w:ilvl w:val="0"/>
                <w:numId w:val="1"/>
              </w:numPr>
            </w:pPr>
            <w:r>
              <w:t>Global Logistics including importing, exporting, U.S. Customs and air freight</w:t>
            </w:r>
          </w:p>
          <w:p w:rsidR="00015289" w:rsidRDefault="00015289" w:rsidP="00920312">
            <w:pPr>
              <w:pStyle w:val="BulletedList"/>
              <w:numPr>
                <w:ilvl w:val="0"/>
                <w:numId w:val="1"/>
              </w:numPr>
            </w:pPr>
            <w:r>
              <w:t>Scheduling</w:t>
            </w:r>
          </w:p>
          <w:p w:rsidR="00015289" w:rsidRDefault="00015289" w:rsidP="00920312">
            <w:pPr>
              <w:pStyle w:val="ListParagraph"/>
              <w:numPr>
                <w:ilvl w:val="0"/>
                <w:numId w:val="1"/>
              </w:numPr>
            </w:pPr>
            <w:r>
              <w:t>Forecasting</w:t>
            </w:r>
          </w:p>
          <w:p w:rsidR="00015289" w:rsidRDefault="00015289" w:rsidP="00920312">
            <w:pPr>
              <w:pStyle w:val="ListParagraph"/>
              <w:numPr>
                <w:ilvl w:val="0"/>
                <w:numId w:val="1"/>
              </w:numPr>
            </w:pPr>
            <w:r>
              <w:t>Record Keeping</w:t>
            </w:r>
          </w:p>
          <w:p w:rsidR="00015289" w:rsidRDefault="00015289" w:rsidP="00920312">
            <w:pPr>
              <w:pStyle w:val="ListParagraph"/>
              <w:numPr>
                <w:ilvl w:val="0"/>
                <w:numId w:val="1"/>
              </w:numPr>
            </w:pPr>
            <w:r>
              <w:t>Supervision Work</w:t>
            </w:r>
          </w:p>
          <w:p w:rsidR="00015289" w:rsidRDefault="00015289" w:rsidP="00920312">
            <w:pPr>
              <w:pStyle w:val="ListParagraph"/>
              <w:numPr>
                <w:ilvl w:val="0"/>
                <w:numId w:val="1"/>
              </w:numPr>
            </w:pPr>
            <w:r>
              <w:t>Customer Service</w:t>
            </w:r>
          </w:p>
          <w:p w:rsidR="00015289" w:rsidRDefault="00015289" w:rsidP="00920312">
            <w:pPr>
              <w:pStyle w:val="ListParagraph"/>
              <w:numPr>
                <w:ilvl w:val="0"/>
                <w:numId w:val="1"/>
              </w:numPr>
            </w:pPr>
            <w:r>
              <w:t>Inventory Control</w:t>
            </w:r>
          </w:p>
          <w:p w:rsidR="00015289" w:rsidRDefault="00015289" w:rsidP="00920312">
            <w:pPr>
              <w:pStyle w:val="ListParagraph"/>
              <w:numPr>
                <w:ilvl w:val="0"/>
                <w:numId w:val="1"/>
              </w:numPr>
            </w:pPr>
            <w:r>
              <w:t>Purchasing</w:t>
            </w:r>
          </w:p>
          <w:p w:rsidR="00015289" w:rsidRDefault="00015289" w:rsidP="00920312">
            <w:pPr>
              <w:pStyle w:val="ListParagraph"/>
              <w:numPr>
                <w:ilvl w:val="0"/>
                <w:numId w:val="1"/>
              </w:numPr>
            </w:pPr>
            <w:r>
              <w:t>Knowledge of ISO 9000</w:t>
            </w:r>
          </w:p>
          <w:p w:rsidR="00015289" w:rsidRDefault="00015289" w:rsidP="00920312">
            <w:pPr>
              <w:pStyle w:val="ListParagraph"/>
              <w:numPr>
                <w:ilvl w:val="0"/>
                <w:numId w:val="1"/>
              </w:numPr>
            </w:pPr>
            <w:r>
              <w:t>Electro Plating</w:t>
            </w:r>
          </w:p>
          <w:p w:rsidR="00015289" w:rsidRDefault="00015289" w:rsidP="00167846">
            <w:pPr>
              <w:pStyle w:val="ListParagraph"/>
              <w:numPr>
                <w:ilvl w:val="0"/>
                <w:numId w:val="1"/>
              </w:numPr>
            </w:pPr>
            <w:r>
              <w:t>Clean Room Manufacturing</w:t>
            </w:r>
          </w:p>
          <w:p w:rsidR="00015289" w:rsidRDefault="00015289" w:rsidP="00167846">
            <w:pPr>
              <w:pStyle w:val="ListParagraph"/>
              <w:numPr>
                <w:ilvl w:val="0"/>
                <w:numId w:val="1"/>
              </w:numPr>
            </w:pPr>
            <w:r>
              <w:t>SOP</w:t>
            </w:r>
          </w:p>
          <w:p w:rsidR="00015289" w:rsidRDefault="00015289" w:rsidP="00167846">
            <w:pPr>
              <w:pStyle w:val="ListParagraph"/>
              <w:ind w:left="0"/>
            </w:pPr>
          </w:p>
          <w:p w:rsidR="00015289" w:rsidRPr="00920312" w:rsidRDefault="00015289" w:rsidP="00920312">
            <w:pPr>
              <w:pStyle w:val="ListParagraph"/>
              <w:ind w:left="245"/>
            </w:pPr>
            <w:r>
              <w:t xml:space="preserve">Reason for leaving: Reduction in workforce. Contracts moved to </w:t>
            </w:r>
            <w:smartTag w:uri="urn:schemas-microsoft-com:office:smarttags" w:element="country-region">
              <w:smartTag w:uri="urn:schemas-microsoft-com:office:smarttags" w:element="place">
                <w:r>
                  <w:t>Mexico</w:t>
                </w:r>
              </w:smartTag>
            </w:smartTag>
            <w:r>
              <w:t>.</w:t>
            </w:r>
          </w:p>
        </w:tc>
      </w:tr>
      <w:tr w:rsidR="00015289">
        <w:trPr>
          <w:trHeight w:val="462"/>
        </w:trPr>
        <w:tc>
          <w:tcPr>
            <w:tcW w:w="1707" w:type="dxa"/>
            <w:vMerge w:val="restart"/>
          </w:tcPr>
          <w:p w:rsidR="00015289" w:rsidRPr="003126B2" w:rsidRDefault="00015289" w:rsidP="00F528A2">
            <w:pPr>
              <w:pStyle w:val="Heading1"/>
              <w:jc w:val="center"/>
            </w:pPr>
            <w:r w:rsidRPr="003126B2">
              <w:t>Education</w:t>
            </w:r>
          </w:p>
        </w:tc>
        <w:tc>
          <w:tcPr>
            <w:tcW w:w="2122" w:type="dxa"/>
          </w:tcPr>
          <w:p w:rsidR="00015289" w:rsidRPr="0070617C" w:rsidRDefault="00015289" w:rsidP="00F528A2">
            <w:pPr>
              <w:pStyle w:val="BodyText2"/>
            </w:pPr>
            <w:r>
              <w:t>Graduated June 1972</w:t>
            </w:r>
          </w:p>
        </w:tc>
        <w:tc>
          <w:tcPr>
            <w:tcW w:w="3461" w:type="dxa"/>
            <w:gridSpan w:val="2"/>
          </w:tcPr>
          <w:p w:rsidR="00015289" w:rsidRPr="0070617C" w:rsidRDefault="00015289" w:rsidP="00ED7C6A">
            <w:pPr>
              <w:pStyle w:val="BodyText1"/>
            </w:pPr>
            <w:r>
              <w:t>High School</w:t>
            </w:r>
          </w:p>
        </w:tc>
        <w:tc>
          <w:tcPr>
            <w:tcW w:w="2250" w:type="dxa"/>
          </w:tcPr>
          <w:p w:rsidR="00015289" w:rsidRPr="00ED7C6A" w:rsidRDefault="00015289" w:rsidP="00ED7C6A">
            <w:pPr>
              <w:pStyle w:val="BodyText1"/>
            </w:pPr>
            <w:r>
              <w:t>PA</w:t>
            </w:r>
          </w:p>
        </w:tc>
      </w:tr>
      <w:tr w:rsidR="00015289">
        <w:trPr>
          <w:trHeight w:val="568"/>
        </w:trPr>
        <w:tc>
          <w:tcPr>
            <w:tcW w:w="1707" w:type="dxa"/>
            <w:vMerge/>
          </w:tcPr>
          <w:p w:rsidR="00015289" w:rsidRPr="003126B2" w:rsidRDefault="00015289" w:rsidP="00971E9D">
            <w:pPr>
              <w:pStyle w:val="Heading1"/>
            </w:pPr>
          </w:p>
        </w:tc>
        <w:tc>
          <w:tcPr>
            <w:tcW w:w="7833" w:type="dxa"/>
            <w:gridSpan w:val="4"/>
          </w:tcPr>
          <w:p w:rsidR="00015289" w:rsidRDefault="00015289" w:rsidP="00F528A2">
            <w:pPr>
              <w:pStyle w:val="BulletedList"/>
              <w:tabs>
                <w:tab w:val="clear" w:pos="720"/>
              </w:tabs>
              <w:ind w:left="245" w:firstLine="0"/>
            </w:pPr>
            <w:r>
              <w:t>Degree  Earned: High School Diploma</w:t>
            </w:r>
          </w:p>
        </w:tc>
      </w:tr>
      <w:tr w:rsidR="00015289">
        <w:tc>
          <w:tcPr>
            <w:tcW w:w="1707" w:type="dxa"/>
          </w:tcPr>
          <w:p w:rsidR="00015289" w:rsidRPr="003126B2" w:rsidRDefault="00015289" w:rsidP="00F528A2">
            <w:pPr>
              <w:pStyle w:val="Heading1"/>
            </w:pPr>
            <w:r>
              <w:t>Skills</w:t>
            </w:r>
          </w:p>
        </w:tc>
        <w:tc>
          <w:tcPr>
            <w:tcW w:w="7833" w:type="dxa"/>
            <w:gridSpan w:val="4"/>
          </w:tcPr>
          <w:p w:rsidR="00015289" w:rsidRDefault="00015289" w:rsidP="00183FFF">
            <w:pPr>
              <w:pStyle w:val="BodyText"/>
              <w:numPr>
                <w:ilvl w:val="0"/>
                <w:numId w:val="3"/>
              </w:numPr>
            </w:pPr>
            <w:r>
              <w:t>Capacity Planning</w:t>
            </w:r>
          </w:p>
          <w:p w:rsidR="00015289" w:rsidRDefault="00015289" w:rsidP="00A9646B">
            <w:pPr>
              <w:pStyle w:val="BodyText"/>
              <w:numPr>
                <w:ilvl w:val="0"/>
                <w:numId w:val="3"/>
              </w:numPr>
            </w:pPr>
            <w:r>
              <w:t xml:space="preserve"> Knowledge of various software programs such as Windows Office Professional, Advanced Excel, Microsoft Word, and Microsoft Power Point</w:t>
            </w:r>
          </w:p>
          <w:p w:rsidR="00015289" w:rsidRDefault="00015289" w:rsidP="00A9646B">
            <w:pPr>
              <w:pStyle w:val="BodyText"/>
              <w:numPr>
                <w:ilvl w:val="0"/>
                <w:numId w:val="3"/>
              </w:numPr>
            </w:pPr>
            <w:r>
              <w:t>Strongly experienced in the Customer Service field with primary focus being on sales more specifically involving high volume manufacturing and Production Control</w:t>
            </w:r>
          </w:p>
          <w:p w:rsidR="00015289" w:rsidRDefault="00015289" w:rsidP="00A9646B">
            <w:pPr>
              <w:pStyle w:val="BodyText"/>
              <w:numPr>
                <w:ilvl w:val="0"/>
                <w:numId w:val="3"/>
              </w:numPr>
            </w:pPr>
            <w:r>
              <w:t>Able to perform a multitude of Office tasks and handle various types of office equipment</w:t>
            </w:r>
          </w:p>
          <w:p w:rsidR="00015289" w:rsidRDefault="00015289" w:rsidP="00A9646B">
            <w:pPr>
              <w:pStyle w:val="BodyText"/>
              <w:numPr>
                <w:ilvl w:val="0"/>
                <w:numId w:val="3"/>
              </w:numPr>
            </w:pPr>
            <w:r>
              <w:t>Previous experience and knowledge of injection molding and high speed screen and offset printing</w:t>
            </w:r>
          </w:p>
          <w:p w:rsidR="00015289" w:rsidRDefault="00015289" w:rsidP="00A9646B">
            <w:pPr>
              <w:pStyle w:val="BodyText"/>
              <w:numPr>
                <w:ilvl w:val="0"/>
                <w:numId w:val="3"/>
              </w:numPr>
            </w:pPr>
            <w:r>
              <w:t xml:space="preserve">Experience in Supply Chain Management </w:t>
            </w:r>
          </w:p>
          <w:p w:rsidR="00015289" w:rsidRDefault="00015289" w:rsidP="00A9646B">
            <w:pPr>
              <w:pStyle w:val="BodyText"/>
              <w:numPr>
                <w:ilvl w:val="0"/>
                <w:numId w:val="3"/>
              </w:numPr>
            </w:pPr>
            <w:r>
              <w:t>Just in Time Manufacturing</w:t>
            </w:r>
          </w:p>
          <w:p w:rsidR="00015289" w:rsidRDefault="00015289" w:rsidP="00A9646B">
            <w:pPr>
              <w:pStyle w:val="BodyText"/>
              <w:numPr>
                <w:ilvl w:val="0"/>
                <w:numId w:val="3"/>
              </w:numPr>
            </w:pPr>
            <w:r>
              <w:t xml:space="preserve">Ability to work without direct supervision and to team with others to accomplish </w:t>
            </w:r>
            <w:r>
              <w:lastRenderedPageBreak/>
              <w:t>complex tasks</w:t>
            </w:r>
          </w:p>
          <w:p w:rsidR="00015289" w:rsidRDefault="00015289" w:rsidP="00A9646B">
            <w:pPr>
              <w:pStyle w:val="BodyText"/>
              <w:numPr>
                <w:ilvl w:val="0"/>
                <w:numId w:val="3"/>
              </w:numPr>
            </w:pPr>
            <w:r>
              <w:t>Ability to multitask and adapt easily in a rapidly changing environment</w:t>
            </w:r>
          </w:p>
          <w:p w:rsidR="00015289" w:rsidRDefault="00015289" w:rsidP="00A9646B">
            <w:pPr>
              <w:pStyle w:val="BodyText"/>
              <w:numPr>
                <w:ilvl w:val="0"/>
                <w:numId w:val="3"/>
              </w:numPr>
            </w:pPr>
            <w:r>
              <w:t>Experience in managing large workloads and working with internal and external contacts</w:t>
            </w:r>
          </w:p>
          <w:p w:rsidR="00015289" w:rsidRPr="00F2337B" w:rsidRDefault="00015289" w:rsidP="00A9646B">
            <w:pPr>
              <w:pStyle w:val="BodyText"/>
              <w:numPr>
                <w:ilvl w:val="0"/>
                <w:numId w:val="3"/>
              </w:numPr>
            </w:pPr>
            <w:r>
              <w:t>Worked with air freight forwarders exporting and importing product</w:t>
            </w:r>
          </w:p>
        </w:tc>
      </w:tr>
    </w:tbl>
    <w:p w:rsidR="00015289" w:rsidRDefault="00015289" w:rsidP="00AB451F">
      <w:pPr>
        <w:rPr>
          <w:b/>
        </w:rPr>
      </w:pPr>
    </w:p>
    <w:p w:rsidR="00015289" w:rsidRDefault="00015289" w:rsidP="00AB451F">
      <w:pPr>
        <w:rPr>
          <w:b/>
        </w:rPr>
      </w:pPr>
    </w:p>
    <w:p w:rsidR="00015289" w:rsidRDefault="00015289" w:rsidP="00AB451F">
      <w:pPr>
        <w:rPr>
          <w:b/>
        </w:rPr>
      </w:pPr>
    </w:p>
    <w:tbl>
      <w:tblPr>
        <w:tblW w:w="95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7920"/>
      </w:tblGrid>
      <w:tr w:rsidR="00015289" w:rsidTr="000D0AF2">
        <w:trPr>
          <w:trHeight w:val="1898"/>
        </w:trPr>
        <w:tc>
          <w:tcPr>
            <w:tcW w:w="1620" w:type="dxa"/>
          </w:tcPr>
          <w:p w:rsidR="00015289" w:rsidRDefault="00015289" w:rsidP="00C31766">
            <w:pPr>
              <w:pStyle w:val="BodyText"/>
              <w:ind w:left="360"/>
            </w:pPr>
            <w:r>
              <w:t>Previous</w:t>
            </w:r>
          </w:p>
          <w:p w:rsidR="00015289" w:rsidRPr="00C31766" w:rsidRDefault="00015289" w:rsidP="00C31766">
            <w:pPr>
              <w:pStyle w:val="BodyText"/>
              <w:ind w:left="360"/>
            </w:pPr>
            <w:r>
              <w:t xml:space="preserve">Job </w:t>
            </w:r>
            <w:r w:rsidRPr="00C31766">
              <w:t>Description</w:t>
            </w:r>
          </w:p>
        </w:tc>
        <w:tc>
          <w:tcPr>
            <w:tcW w:w="7920" w:type="dxa"/>
          </w:tcPr>
          <w:p w:rsidR="00015289" w:rsidRDefault="00015289" w:rsidP="00C31766">
            <w:pPr>
              <w:pStyle w:val="BodyText"/>
              <w:numPr>
                <w:ilvl w:val="0"/>
                <w:numId w:val="3"/>
              </w:numPr>
            </w:pPr>
            <w:r>
              <w:t>Review incoming orders and determine plant workload</w:t>
            </w:r>
          </w:p>
          <w:p w:rsidR="00015289" w:rsidRDefault="00015289" w:rsidP="00C31766">
            <w:pPr>
              <w:pStyle w:val="BodyText"/>
              <w:numPr>
                <w:ilvl w:val="0"/>
                <w:numId w:val="3"/>
              </w:numPr>
            </w:pPr>
            <w:r>
              <w:t xml:space="preserve">Travel to and certify </w:t>
            </w:r>
            <w:smartTag w:uri="urn:schemas-microsoft-com:office:smarttags" w:element="place">
              <w:smartTag w:uri="urn:schemas-microsoft-com:office:smarttags" w:element="country-region">
                <w:r>
                  <w:t>U.S.</w:t>
                </w:r>
              </w:smartTag>
            </w:smartTag>
            <w:r>
              <w:t xml:space="preserve"> suppliers</w:t>
            </w:r>
          </w:p>
          <w:p w:rsidR="00015289" w:rsidRDefault="00015289" w:rsidP="00C31766">
            <w:pPr>
              <w:pStyle w:val="BodyText"/>
              <w:numPr>
                <w:ilvl w:val="0"/>
                <w:numId w:val="3"/>
              </w:numPr>
            </w:pPr>
            <w:r>
              <w:t>Negotiate supplier pricing</w:t>
            </w:r>
          </w:p>
          <w:p w:rsidR="00015289" w:rsidRDefault="00015289" w:rsidP="00C31766">
            <w:pPr>
              <w:pStyle w:val="BodyText"/>
              <w:numPr>
                <w:ilvl w:val="0"/>
                <w:numId w:val="3"/>
              </w:numPr>
            </w:pPr>
            <w:r>
              <w:t>Create Purchase Orders and transmit to suppliers</w:t>
            </w:r>
          </w:p>
          <w:p w:rsidR="00015289" w:rsidRDefault="00015289" w:rsidP="00C31766">
            <w:pPr>
              <w:pStyle w:val="BodyText"/>
              <w:numPr>
                <w:ilvl w:val="0"/>
                <w:numId w:val="3"/>
              </w:numPr>
            </w:pPr>
            <w:r>
              <w:t>Respond to customer and supplier questions and product status</w:t>
            </w:r>
          </w:p>
          <w:p w:rsidR="00015289" w:rsidRDefault="00015289" w:rsidP="00C31766">
            <w:pPr>
              <w:pStyle w:val="BodyText"/>
              <w:numPr>
                <w:ilvl w:val="0"/>
                <w:numId w:val="3"/>
              </w:numPr>
            </w:pPr>
            <w:r>
              <w:t>Receive shipping confirmation from supplier and forward to appropriate departments</w:t>
            </w:r>
          </w:p>
          <w:p w:rsidR="00015289" w:rsidRDefault="00015289" w:rsidP="00B12726">
            <w:pPr>
              <w:pStyle w:val="BodyText"/>
              <w:numPr>
                <w:ilvl w:val="0"/>
                <w:numId w:val="3"/>
              </w:numPr>
            </w:pPr>
            <w:r>
              <w:t>Report product status to Freight Forwarder,  Management, Quality Assurance, Finance, Receiving and Customer</w:t>
            </w:r>
          </w:p>
          <w:p w:rsidR="00015289" w:rsidRDefault="00015289" w:rsidP="00C31766">
            <w:pPr>
              <w:pStyle w:val="BodyText"/>
              <w:numPr>
                <w:ilvl w:val="0"/>
                <w:numId w:val="3"/>
              </w:numPr>
            </w:pPr>
            <w:r>
              <w:t>Prepare status reports</w:t>
            </w:r>
          </w:p>
          <w:p w:rsidR="00015289" w:rsidRPr="00C31766" w:rsidRDefault="00015289" w:rsidP="00C31766">
            <w:pPr>
              <w:pStyle w:val="BodyText"/>
              <w:numPr>
                <w:ilvl w:val="0"/>
                <w:numId w:val="3"/>
              </w:numPr>
            </w:pPr>
            <w:r>
              <w:t xml:space="preserve">All of the above </w:t>
            </w:r>
            <w:proofErr w:type="spellStart"/>
            <w:r>
              <w:t>sub contracting</w:t>
            </w:r>
            <w:proofErr w:type="spellEnd"/>
            <w:r>
              <w:t xml:space="preserve"> performed on a global scale</w:t>
            </w:r>
          </w:p>
        </w:tc>
      </w:tr>
    </w:tbl>
    <w:p w:rsidR="00015289" w:rsidRPr="00C31766" w:rsidRDefault="00015289" w:rsidP="00C31766">
      <w:pPr>
        <w:pStyle w:val="BodyText"/>
        <w:ind w:left="360"/>
      </w:pPr>
    </w:p>
    <w:p w:rsidR="00015289" w:rsidRPr="00C31766" w:rsidRDefault="00015289" w:rsidP="00C31766">
      <w:pPr>
        <w:pStyle w:val="BodyText"/>
        <w:ind w:left="360"/>
      </w:pPr>
      <w:r w:rsidRPr="00C31766">
        <w:tab/>
      </w:r>
    </w:p>
    <w:p w:rsidR="00015289" w:rsidRDefault="00015289" w:rsidP="00C31766">
      <w:pPr>
        <w:pStyle w:val="BodyText"/>
      </w:pPr>
    </w:p>
    <w:p w:rsidR="00015289" w:rsidRDefault="00015289" w:rsidP="00AB451F"/>
    <w:p w:rsidR="00015289" w:rsidRDefault="00015289" w:rsidP="00AB451F"/>
    <w:p w:rsidR="00015289" w:rsidRDefault="00015289" w:rsidP="00AB451F"/>
    <w:tbl>
      <w:tblPr>
        <w:tblW w:w="954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1707"/>
        <w:gridCol w:w="7833"/>
      </w:tblGrid>
      <w:tr w:rsidR="00015289" w:rsidRPr="0070617C" w:rsidTr="002D3815">
        <w:tc>
          <w:tcPr>
            <w:tcW w:w="1707" w:type="dxa"/>
          </w:tcPr>
          <w:p w:rsidR="00015289" w:rsidRPr="003126B2" w:rsidRDefault="00015289" w:rsidP="002D3815">
            <w:pPr>
              <w:pStyle w:val="Heading1"/>
            </w:pPr>
            <w:r>
              <w:t>References</w:t>
            </w:r>
          </w:p>
        </w:tc>
        <w:tc>
          <w:tcPr>
            <w:tcW w:w="7833" w:type="dxa"/>
          </w:tcPr>
          <w:p w:rsidR="00015289" w:rsidRDefault="00015289" w:rsidP="002D3815">
            <w:pPr>
              <w:pStyle w:val="BodyText"/>
            </w:pPr>
          </w:p>
          <w:p w:rsidR="00015289" w:rsidRPr="0070617C" w:rsidRDefault="00015289" w:rsidP="00FC1DEB">
            <w:pPr>
              <w:pStyle w:val="BodyText"/>
            </w:pPr>
            <w:bookmarkStart w:id="0" w:name="_GoBack"/>
            <w:bookmarkEnd w:id="0"/>
          </w:p>
        </w:tc>
      </w:tr>
    </w:tbl>
    <w:p w:rsidR="00015289" w:rsidRDefault="00015289" w:rsidP="00AB451F"/>
    <w:sectPr w:rsidR="00015289" w:rsidSect="00BD64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0BF" w:rsidRDefault="002C20BF" w:rsidP="00F528A2">
      <w:r>
        <w:separator/>
      </w:r>
    </w:p>
  </w:endnote>
  <w:endnote w:type="continuationSeparator" w:id="0">
    <w:p w:rsidR="002C20BF" w:rsidRDefault="002C20BF" w:rsidP="00F5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0BF" w:rsidRDefault="002C20BF" w:rsidP="00F528A2">
      <w:r>
        <w:separator/>
      </w:r>
    </w:p>
  </w:footnote>
  <w:footnote w:type="continuationSeparator" w:id="0">
    <w:p w:rsidR="002C20BF" w:rsidRDefault="002C20BF" w:rsidP="00F52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90845"/>
    <w:multiLevelType w:val="hybridMultilevel"/>
    <w:tmpl w:val="02C8EF0E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13AF5475"/>
    <w:multiLevelType w:val="hybridMultilevel"/>
    <w:tmpl w:val="A1A847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E33877"/>
    <w:multiLevelType w:val="multilevel"/>
    <w:tmpl w:val="FC167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3">
    <w:nsid w:val="21637C56"/>
    <w:multiLevelType w:val="hybridMultilevel"/>
    <w:tmpl w:val="A5D8F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94657"/>
    <w:multiLevelType w:val="multilevel"/>
    <w:tmpl w:val="C99294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84058F"/>
    <w:multiLevelType w:val="hybridMultilevel"/>
    <w:tmpl w:val="D2A23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A0761"/>
    <w:multiLevelType w:val="hybridMultilevel"/>
    <w:tmpl w:val="9AA654EC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3CC516CD"/>
    <w:multiLevelType w:val="multilevel"/>
    <w:tmpl w:val="C99294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C26F8D"/>
    <w:multiLevelType w:val="multilevel"/>
    <w:tmpl w:val="C99294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5625A8"/>
    <w:multiLevelType w:val="hybridMultilevel"/>
    <w:tmpl w:val="A7785682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>
    <w:nsid w:val="60AD2722"/>
    <w:multiLevelType w:val="hybridMultilevel"/>
    <w:tmpl w:val="C992944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9244B1"/>
    <w:multiLevelType w:val="hybridMultilevel"/>
    <w:tmpl w:val="AF3C2C02"/>
    <w:lvl w:ilvl="0" w:tplc="099AAF00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5"/>
  </w:num>
  <w:num w:numId="5">
    <w:abstractNumId w:val="3"/>
  </w:num>
  <w:num w:numId="6">
    <w:abstractNumId w:val="9"/>
  </w:num>
  <w:num w:numId="7">
    <w:abstractNumId w:val="0"/>
  </w:num>
  <w:num w:numId="8">
    <w:abstractNumId w:val="6"/>
  </w:num>
  <w:num w:numId="9">
    <w:abstractNumId w:val="1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E69"/>
    <w:rsid w:val="00015289"/>
    <w:rsid w:val="000407F5"/>
    <w:rsid w:val="00053E69"/>
    <w:rsid w:val="00072181"/>
    <w:rsid w:val="000724F0"/>
    <w:rsid w:val="000D0AF2"/>
    <w:rsid w:val="000E58EA"/>
    <w:rsid w:val="000E5F58"/>
    <w:rsid w:val="001014A0"/>
    <w:rsid w:val="00167846"/>
    <w:rsid w:val="00183FFF"/>
    <w:rsid w:val="001F24DC"/>
    <w:rsid w:val="002045A9"/>
    <w:rsid w:val="0021599F"/>
    <w:rsid w:val="00235202"/>
    <w:rsid w:val="002802E5"/>
    <w:rsid w:val="002B0060"/>
    <w:rsid w:val="002B24B1"/>
    <w:rsid w:val="002C20BF"/>
    <w:rsid w:val="002D3815"/>
    <w:rsid w:val="003126B2"/>
    <w:rsid w:val="00323B99"/>
    <w:rsid w:val="003476C5"/>
    <w:rsid w:val="00355FE3"/>
    <w:rsid w:val="00365AEA"/>
    <w:rsid w:val="0038188D"/>
    <w:rsid w:val="003E5EF1"/>
    <w:rsid w:val="00401E1E"/>
    <w:rsid w:val="00441BA5"/>
    <w:rsid w:val="004467E5"/>
    <w:rsid w:val="0045723D"/>
    <w:rsid w:val="00464168"/>
    <w:rsid w:val="00466A7D"/>
    <w:rsid w:val="00477950"/>
    <w:rsid w:val="00510038"/>
    <w:rsid w:val="00536728"/>
    <w:rsid w:val="0055760B"/>
    <w:rsid w:val="0058471E"/>
    <w:rsid w:val="00596EC0"/>
    <w:rsid w:val="005C6AEF"/>
    <w:rsid w:val="006049F3"/>
    <w:rsid w:val="0067362F"/>
    <w:rsid w:val="0068659D"/>
    <w:rsid w:val="0069625B"/>
    <w:rsid w:val="006E01F3"/>
    <w:rsid w:val="006E45D9"/>
    <w:rsid w:val="0070617C"/>
    <w:rsid w:val="00715A19"/>
    <w:rsid w:val="00727993"/>
    <w:rsid w:val="007339F3"/>
    <w:rsid w:val="00763991"/>
    <w:rsid w:val="00786A84"/>
    <w:rsid w:val="007C7FA3"/>
    <w:rsid w:val="007D6BEC"/>
    <w:rsid w:val="00856E17"/>
    <w:rsid w:val="008870C2"/>
    <w:rsid w:val="009110CB"/>
    <w:rsid w:val="00920312"/>
    <w:rsid w:val="00971E9D"/>
    <w:rsid w:val="009E1837"/>
    <w:rsid w:val="009E45EB"/>
    <w:rsid w:val="00A11759"/>
    <w:rsid w:val="00A16274"/>
    <w:rsid w:val="00A9646B"/>
    <w:rsid w:val="00AB451F"/>
    <w:rsid w:val="00AD63E4"/>
    <w:rsid w:val="00B12726"/>
    <w:rsid w:val="00B5218C"/>
    <w:rsid w:val="00B57266"/>
    <w:rsid w:val="00BB2FAB"/>
    <w:rsid w:val="00BD6425"/>
    <w:rsid w:val="00BD78D8"/>
    <w:rsid w:val="00C16633"/>
    <w:rsid w:val="00C31766"/>
    <w:rsid w:val="00C37E57"/>
    <w:rsid w:val="00C44B9F"/>
    <w:rsid w:val="00C5369F"/>
    <w:rsid w:val="00C7543F"/>
    <w:rsid w:val="00C8736B"/>
    <w:rsid w:val="00CB0299"/>
    <w:rsid w:val="00CC75C2"/>
    <w:rsid w:val="00D02F87"/>
    <w:rsid w:val="00D70C18"/>
    <w:rsid w:val="00D73271"/>
    <w:rsid w:val="00DB6D7E"/>
    <w:rsid w:val="00DB7DD6"/>
    <w:rsid w:val="00DC1DF3"/>
    <w:rsid w:val="00E70F59"/>
    <w:rsid w:val="00E852FB"/>
    <w:rsid w:val="00E86DD2"/>
    <w:rsid w:val="00E87282"/>
    <w:rsid w:val="00ED7C6A"/>
    <w:rsid w:val="00F2337B"/>
    <w:rsid w:val="00F30828"/>
    <w:rsid w:val="00F34C24"/>
    <w:rsid w:val="00F528A2"/>
    <w:rsid w:val="00FB5108"/>
    <w:rsid w:val="00FC1DEB"/>
    <w:rsid w:val="00FF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E9D"/>
    <w:rPr>
      <w:rFonts w:ascii="Arial" w:hAnsi="Arial"/>
      <w:sz w:val="20"/>
      <w:szCs w:val="20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2045A9"/>
    <w:pPr>
      <w:spacing w:before="200" w:line="220" w:lineRule="atLeast"/>
      <w:jc w:val="right"/>
      <w:outlineLvl w:val="0"/>
    </w:pPr>
    <w:rPr>
      <w:rFonts w:ascii="Impact" w:hAnsi="Impact"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2045A9"/>
    <w:pPr>
      <w:spacing w:before="60" w:after="60" w:line="220" w:lineRule="atLeast"/>
      <w:outlineLvl w:val="1"/>
    </w:pPr>
    <w:rPr>
      <w:rFonts w:ascii="Impact" w:hAnsi="Impact"/>
      <w:spacing w:val="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70C1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D70C18"/>
    <w:rPr>
      <w:rFonts w:ascii="Cambria" w:hAnsi="Cambria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971E9D"/>
    <w:pPr>
      <w:tabs>
        <w:tab w:val="left" w:pos="2160"/>
        <w:tab w:val="right" w:pos="6480"/>
      </w:tabs>
      <w:spacing w:before="240" w:after="60" w:line="220" w:lineRule="atLeast"/>
    </w:pPr>
    <w:rPr>
      <w:rFonts w:ascii="Arial Narrow" w:hAnsi="Arial Narrow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D70C18"/>
    <w:rPr>
      <w:rFonts w:ascii="Arial" w:hAnsi="Arial" w:cs="Times New Roman"/>
      <w:sz w:val="20"/>
      <w:szCs w:val="20"/>
    </w:rPr>
  </w:style>
  <w:style w:type="paragraph" w:customStyle="1" w:styleId="ContactInfo">
    <w:name w:val="Contact Info"/>
    <w:basedOn w:val="Normal"/>
    <w:next w:val="Normal"/>
    <w:uiPriority w:val="99"/>
    <w:rsid w:val="00971E9D"/>
    <w:pPr>
      <w:spacing w:line="220" w:lineRule="atLeast"/>
      <w:jc w:val="right"/>
    </w:pPr>
    <w:rPr>
      <w:rFonts w:ascii="Arial Narrow" w:hAnsi="Arial Narrow" w:cs="Arial"/>
      <w:sz w:val="18"/>
      <w:szCs w:val="18"/>
    </w:rPr>
  </w:style>
  <w:style w:type="paragraph" w:customStyle="1" w:styleId="YourName">
    <w:name w:val="Your Name"/>
    <w:basedOn w:val="Normal"/>
    <w:uiPriority w:val="99"/>
    <w:rsid w:val="00971E9D"/>
    <w:pPr>
      <w:spacing w:before="200" w:after="40" w:line="220" w:lineRule="atLeast"/>
    </w:pPr>
    <w:rPr>
      <w:rFonts w:ascii="Impact" w:hAnsi="Impact"/>
      <w:spacing w:val="10"/>
      <w:sz w:val="48"/>
      <w:szCs w:val="48"/>
    </w:rPr>
  </w:style>
  <w:style w:type="paragraph" w:customStyle="1" w:styleId="BodyText1">
    <w:name w:val="Body Text 1"/>
    <w:basedOn w:val="Normal"/>
    <w:uiPriority w:val="99"/>
    <w:rsid w:val="00ED7C6A"/>
    <w:pPr>
      <w:spacing w:before="240" w:after="40" w:line="220" w:lineRule="atLeast"/>
      <w:jc w:val="center"/>
    </w:pPr>
    <w:rPr>
      <w:rFonts w:ascii="Arial Narrow" w:hAnsi="Arial Narrow"/>
      <w:sz w:val="22"/>
    </w:rPr>
  </w:style>
  <w:style w:type="paragraph" w:customStyle="1" w:styleId="BulletedList">
    <w:name w:val="Bulleted List"/>
    <w:next w:val="Normal"/>
    <w:uiPriority w:val="99"/>
    <w:rsid w:val="00971E9D"/>
    <w:pPr>
      <w:tabs>
        <w:tab w:val="num" w:pos="720"/>
      </w:tabs>
      <w:ind w:left="720" w:hanging="720"/>
    </w:pPr>
    <w:rPr>
      <w:rFonts w:ascii="Arial Narrow" w:hAnsi="Arial Narrow"/>
      <w:spacing w:val="-5"/>
      <w:szCs w:val="20"/>
    </w:rPr>
  </w:style>
  <w:style w:type="paragraph" w:styleId="BodyText2">
    <w:name w:val="Body Text 2"/>
    <w:basedOn w:val="Normal"/>
    <w:link w:val="BodyText2Char"/>
    <w:uiPriority w:val="99"/>
    <w:rsid w:val="00ED7C6A"/>
    <w:pPr>
      <w:spacing w:before="240" w:after="40"/>
    </w:pPr>
    <w:rPr>
      <w:rFonts w:ascii="Arial Narrow" w:hAnsi="Arial Narrow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D70C18"/>
    <w:rPr>
      <w:rFonts w:ascii="Arial" w:hAnsi="Arial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6736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52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528A2"/>
    <w:rPr>
      <w:rFonts w:ascii="Arial" w:hAnsi="Arial" w:cs="Times New Roman"/>
    </w:rPr>
  </w:style>
  <w:style w:type="paragraph" w:styleId="Footer">
    <w:name w:val="footer"/>
    <w:basedOn w:val="Normal"/>
    <w:link w:val="FooterChar"/>
    <w:uiPriority w:val="99"/>
    <w:rsid w:val="00F52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528A2"/>
    <w:rPr>
      <w:rFonts w:ascii="Arial" w:hAnsi="Arial" w:cs="Times New Roman"/>
    </w:rPr>
  </w:style>
  <w:style w:type="table" w:styleId="TableGrid">
    <w:name w:val="Table Grid"/>
    <w:basedOn w:val="TableNormal"/>
    <w:uiPriority w:val="99"/>
    <w:locked/>
    <w:rsid w:val="00BD78D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E9D"/>
    <w:rPr>
      <w:rFonts w:ascii="Arial" w:hAnsi="Arial"/>
      <w:sz w:val="20"/>
      <w:szCs w:val="20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2045A9"/>
    <w:pPr>
      <w:spacing w:before="200" w:line="220" w:lineRule="atLeast"/>
      <w:jc w:val="right"/>
      <w:outlineLvl w:val="0"/>
    </w:pPr>
    <w:rPr>
      <w:rFonts w:ascii="Impact" w:hAnsi="Impact"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2045A9"/>
    <w:pPr>
      <w:spacing w:before="60" w:after="60" w:line="220" w:lineRule="atLeast"/>
      <w:outlineLvl w:val="1"/>
    </w:pPr>
    <w:rPr>
      <w:rFonts w:ascii="Impact" w:hAnsi="Impact"/>
      <w:spacing w:val="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70C1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D70C18"/>
    <w:rPr>
      <w:rFonts w:ascii="Cambria" w:hAnsi="Cambria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971E9D"/>
    <w:pPr>
      <w:tabs>
        <w:tab w:val="left" w:pos="2160"/>
        <w:tab w:val="right" w:pos="6480"/>
      </w:tabs>
      <w:spacing w:before="240" w:after="60" w:line="220" w:lineRule="atLeast"/>
    </w:pPr>
    <w:rPr>
      <w:rFonts w:ascii="Arial Narrow" w:hAnsi="Arial Narrow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D70C18"/>
    <w:rPr>
      <w:rFonts w:ascii="Arial" w:hAnsi="Arial" w:cs="Times New Roman"/>
      <w:sz w:val="20"/>
      <w:szCs w:val="20"/>
    </w:rPr>
  </w:style>
  <w:style w:type="paragraph" w:customStyle="1" w:styleId="ContactInfo">
    <w:name w:val="Contact Info"/>
    <w:basedOn w:val="Normal"/>
    <w:next w:val="Normal"/>
    <w:uiPriority w:val="99"/>
    <w:rsid w:val="00971E9D"/>
    <w:pPr>
      <w:spacing w:line="220" w:lineRule="atLeast"/>
      <w:jc w:val="right"/>
    </w:pPr>
    <w:rPr>
      <w:rFonts w:ascii="Arial Narrow" w:hAnsi="Arial Narrow" w:cs="Arial"/>
      <w:sz w:val="18"/>
      <w:szCs w:val="18"/>
    </w:rPr>
  </w:style>
  <w:style w:type="paragraph" w:customStyle="1" w:styleId="YourName">
    <w:name w:val="Your Name"/>
    <w:basedOn w:val="Normal"/>
    <w:uiPriority w:val="99"/>
    <w:rsid w:val="00971E9D"/>
    <w:pPr>
      <w:spacing w:before="200" w:after="40" w:line="220" w:lineRule="atLeast"/>
    </w:pPr>
    <w:rPr>
      <w:rFonts w:ascii="Impact" w:hAnsi="Impact"/>
      <w:spacing w:val="10"/>
      <w:sz w:val="48"/>
      <w:szCs w:val="48"/>
    </w:rPr>
  </w:style>
  <w:style w:type="paragraph" w:customStyle="1" w:styleId="BodyText1">
    <w:name w:val="Body Text 1"/>
    <w:basedOn w:val="Normal"/>
    <w:uiPriority w:val="99"/>
    <w:rsid w:val="00ED7C6A"/>
    <w:pPr>
      <w:spacing w:before="240" w:after="40" w:line="220" w:lineRule="atLeast"/>
      <w:jc w:val="center"/>
    </w:pPr>
    <w:rPr>
      <w:rFonts w:ascii="Arial Narrow" w:hAnsi="Arial Narrow"/>
      <w:sz w:val="22"/>
    </w:rPr>
  </w:style>
  <w:style w:type="paragraph" w:customStyle="1" w:styleId="BulletedList">
    <w:name w:val="Bulleted List"/>
    <w:next w:val="Normal"/>
    <w:uiPriority w:val="99"/>
    <w:rsid w:val="00971E9D"/>
    <w:pPr>
      <w:tabs>
        <w:tab w:val="num" w:pos="720"/>
      </w:tabs>
      <w:ind w:left="720" w:hanging="720"/>
    </w:pPr>
    <w:rPr>
      <w:rFonts w:ascii="Arial Narrow" w:hAnsi="Arial Narrow"/>
      <w:spacing w:val="-5"/>
      <w:szCs w:val="20"/>
    </w:rPr>
  </w:style>
  <w:style w:type="paragraph" w:styleId="BodyText2">
    <w:name w:val="Body Text 2"/>
    <w:basedOn w:val="Normal"/>
    <w:link w:val="BodyText2Char"/>
    <w:uiPriority w:val="99"/>
    <w:rsid w:val="00ED7C6A"/>
    <w:pPr>
      <w:spacing w:before="240" w:after="40"/>
    </w:pPr>
    <w:rPr>
      <w:rFonts w:ascii="Arial Narrow" w:hAnsi="Arial Narrow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D70C18"/>
    <w:rPr>
      <w:rFonts w:ascii="Arial" w:hAnsi="Arial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6736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52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528A2"/>
    <w:rPr>
      <w:rFonts w:ascii="Arial" w:hAnsi="Arial" w:cs="Times New Roman"/>
    </w:rPr>
  </w:style>
  <w:style w:type="paragraph" w:styleId="Footer">
    <w:name w:val="footer"/>
    <w:basedOn w:val="Normal"/>
    <w:link w:val="FooterChar"/>
    <w:uiPriority w:val="99"/>
    <w:rsid w:val="00F52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528A2"/>
    <w:rPr>
      <w:rFonts w:ascii="Arial" w:hAnsi="Arial" w:cs="Times New Roman"/>
    </w:rPr>
  </w:style>
  <w:style w:type="table" w:styleId="TableGrid">
    <w:name w:val="Table Grid"/>
    <w:basedOn w:val="TableNormal"/>
    <w:uiPriority w:val="99"/>
    <w:locked/>
    <w:rsid w:val="00BD78D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\AppData\Roaming\Microsoft\Templates\TP03000035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TP030000356.dotx</Template>
  <TotalTime>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127 Oak Hill Drive  Archbald, PA  18403  Phone:(570)-766-7791 E-mail:Bob7Rinaldi@gmail</vt:lpstr>
    </vt:vector>
  </TitlesOfParts>
  <Company>Labor &amp; Industry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127 Oak Hill Drive  Archbald, PA  18403  Phone:(570)-766-7791 E-mail:Bob7Rinaldi@gmail</dc:title>
  <dc:creator>Sarah Palonis</dc:creator>
  <cp:lastModifiedBy>Catherine Hunter</cp:lastModifiedBy>
  <cp:revision>2</cp:revision>
  <dcterms:created xsi:type="dcterms:W3CDTF">2014-08-13T20:37:00Z</dcterms:created>
  <dcterms:modified xsi:type="dcterms:W3CDTF">2014-08-13T20:37:00Z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TC300003569990</vt:lpwstr>
  </property>
</Properties>
</file>