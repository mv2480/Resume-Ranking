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41"/>
        <w:gridCol w:w="2541"/>
      </w:tblGrid>
      <w:tr w:rsidR="00083491" w:rsidRPr="00FA7B5B" w:rsidTr="00792DA2">
        <w:tc>
          <w:tcPr>
            <w:tcW w:w="6958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FD0E0F" w:rsidRDefault="00FD0E0F" w:rsidP="00FD0E0F">
                  <w:pPr>
                    <w:pStyle w:val="NormalWeb"/>
                    <w:shd w:val="clear" w:color="auto" w:fill="FFFFFF"/>
                    <w:spacing w:after="0" w:afterAutospacing="0"/>
                    <w:jc w:val="center"/>
                    <w:rPr>
                      <w:rFonts w:ascii="Arial" w:hAnsi="Arial" w:cs="Arial"/>
                      <w:b/>
                      <w:bCs/>
                      <w:color w:val="33334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44"/>
                      <w:sz w:val="20"/>
                      <w:szCs w:val="20"/>
                    </w:rPr>
                    <w:t>Name</w:t>
                  </w:r>
                </w:p>
                <w:p w:rsidR="00FD0E0F" w:rsidRDefault="00FD0E0F" w:rsidP="00FD0E0F">
                  <w:pPr>
                    <w:pStyle w:val="NormalWeb"/>
                    <w:shd w:val="clear" w:color="auto" w:fill="FFFFFF"/>
                    <w:spacing w:after="0" w:afterAutospacing="0"/>
                    <w:jc w:val="center"/>
                    <w:rPr>
                      <w:rFonts w:ascii="Arial" w:hAnsi="Arial" w:cs="Arial"/>
                      <w:b/>
                      <w:bCs/>
                      <w:color w:val="33334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44"/>
                      <w:sz w:val="20"/>
                      <w:szCs w:val="20"/>
                    </w:rPr>
                    <w:t>Phone</w:t>
                  </w:r>
                </w:p>
                <w:p w:rsidR="00FD0E0F" w:rsidRDefault="00FD0E0F" w:rsidP="00FD0E0F">
                  <w:pPr>
                    <w:pStyle w:val="NormalWeb"/>
                    <w:shd w:val="clear" w:color="auto" w:fill="FFFFFF"/>
                    <w:spacing w:after="0" w:afterAutospacing="0"/>
                    <w:jc w:val="center"/>
                    <w:rPr>
                      <w:rFonts w:ascii="Arial" w:hAnsi="Arial" w:cs="Arial"/>
                      <w:color w:val="33334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33344"/>
                      <w:sz w:val="20"/>
                      <w:szCs w:val="20"/>
                    </w:rPr>
                    <w:t>Email</w:t>
                  </w:r>
                </w:p>
                <w:p w:rsidR="00083491" w:rsidRPr="002D44B0" w:rsidRDefault="0008349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083491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24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2305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083491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FA7B5B" w:rsidRDefault="009F2958" w:rsidP="00DC7B6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9F2958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E93F7B" w:rsidP="006C573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</w:t>
                        </w:r>
                        <w:r w:rsidR="00231320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415319">
                          <w:rPr>
                            <w:rFonts w:ascii="Arial" w:hAnsi="Arial" w:cs="Arial"/>
                            <w:color w:val="3B3E42"/>
                          </w:rPr>
                          <w:t xml:space="preserve">Full time or </w:t>
                        </w:r>
                        <w:r w:rsidR="00231320">
                          <w:rPr>
                            <w:rFonts w:ascii="Arial" w:hAnsi="Arial" w:cs="Arial"/>
                            <w:color w:val="3B3E42"/>
                          </w:rPr>
                          <w:t>Part-T</w:t>
                        </w:r>
                        <w:r w:rsidR="00DC7B65">
                          <w:rPr>
                            <w:rFonts w:ascii="Arial" w:hAnsi="Arial" w:cs="Arial"/>
                            <w:color w:val="3B3E42"/>
                          </w:rPr>
                          <w:t>ime</w:t>
                        </w:r>
                        <w:r w:rsidR="006C573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75231A">
                          <w:rPr>
                            <w:rFonts w:ascii="Arial" w:hAnsi="Arial" w:cs="Arial"/>
                            <w:color w:val="3B3E42"/>
                          </w:rPr>
                          <w:t xml:space="preserve">position </w:t>
                        </w:r>
                        <w:r w:rsidR="00231320">
                          <w:rPr>
                            <w:rFonts w:ascii="Arial" w:hAnsi="Arial" w:cs="Arial"/>
                            <w:color w:val="3B3E42"/>
                          </w:rPr>
                          <w:t>with the possibility of</w:t>
                        </w:r>
                        <w:r w:rsidR="001B156D">
                          <w:rPr>
                            <w:rFonts w:ascii="Arial" w:hAnsi="Arial" w:cs="Arial"/>
                            <w:color w:val="3B3E42"/>
                          </w:rPr>
                          <w:t xml:space="preserve"> going Full Time in the future.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DC7B65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Immediately 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Default="00DC7B65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 w:rsidRPr="00DC7B65">
                    <w:rPr>
                      <w:rFonts w:ascii="Arial" w:hAnsi="Arial" w:cs="Arial"/>
                      <w:bCs/>
                      <w:color w:val="595C62"/>
                    </w:rPr>
                    <w:t>Including:</w:t>
                  </w:r>
                  <w:r>
                    <w:rPr>
                      <w:rFonts w:ascii="Arial" w:hAnsi="Arial" w:cs="Arial"/>
                      <w:bCs/>
                      <w:color w:val="595C62"/>
                    </w:rPr>
                    <w:t xml:space="preserve"> Retail Experience, Communication Skills, Knowledge of Seasonal Products,</w:t>
                  </w:r>
                  <w:r w:rsidR="00B86B7C">
                    <w:rPr>
                      <w:rFonts w:ascii="Arial" w:hAnsi="Arial" w:cs="Arial"/>
                      <w:bCs/>
                      <w:color w:val="595C62"/>
                    </w:rPr>
                    <w:t xml:space="preserve"> Worked in the Paint Dept at Home Depot. Knowledge of</w:t>
                  </w:r>
                  <w:r>
                    <w:rPr>
                      <w:rFonts w:ascii="Arial" w:hAnsi="Arial" w:cs="Arial"/>
                      <w:bCs/>
                      <w:color w:val="595C62"/>
                    </w:rPr>
                    <w:t xml:space="preserve"> Tools, Helped as a Cashier, etc.</w:t>
                  </w:r>
                  <w:r w:rsidR="006C573D">
                    <w:rPr>
                      <w:rFonts w:ascii="Arial" w:hAnsi="Arial" w:cs="Arial"/>
                      <w:bCs/>
                      <w:color w:val="595C62"/>
                    </w:rPr>
                    <w:t xml:space="preserve"> Can run Equipment, Knowledge of many Home Improvement Depts.</w:t>
                  </w:r>
                  <w:r w:rsidR="0075231A">
                    <w:rPr>
                      <w:rFonts w:ascii="Arial" w:hAnsi="Arial" w:cs="Arial"/>
                      <w:bCs/>
                      <w:color w:val="595C62"/>
                    </w:rPr>
                    <w:t xml:space="preserve"> Acting Department </w:t>
                  </w:r>
                  <w:proofErr w:type="spellStart"/>
                  <w:r w:rsidR="0075231A">
                    <w:rPr>
                      <w:rFonts w:ascii="Arial" w:hAnsi="Arial" w:cs="Arial"/>
                      <w:bCs/>
                      <w:color w:val="595C62"/>
                    </w:rPr>
                    <w:t>Superivisor</w:t>
                  </w:r>
                  <w:proofErr w:type="spellEnd"/>
                </w:p>
                <w:p w:rsidR="00DC7B65" w:rsidRPr="00DC7B65" w:rsidRDefault="00DC7B65" w:rsidP="002D44B0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2F3F3B">
                    <w:trPr>
                      <w:trHeight w:val="432"/>
                    </w:trPr>
                    <w:tc>
                      <w:tcPr>
                        <w:tcW w:w="2150" w:type="dxa"/>
                      </w:tcPr>
                      <w:p w:rsidR="00DB5A85" w:rsidRPr="002D44B0" w:rsidRDefault="00DC7B6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2002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6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Default="00DC7B6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High School</w:t>
                        </w:r>
                      </w:p>
                      <w:p w:rsidR="002F3F3B" w:rsidRPr="002F3F3B" w:rsidRDefault="002F3F3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F3F3B">
                          <w:rPr>
                            <w:rFonts w:ascii="Arial" w:hAnsi="Arial" w:cs="Arial"/>
                            <w:color w:val="3B3E42"/>
                          </w:rPr>
                          <w:t>Diploma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8C63A5" w:rsidRDefault="008C63A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DB5A85" w:rsidRPr="002D44B0" w:rsidRDefault="00DC7B6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2006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8C63A5" w:rsidRDefault="008C63A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DB5A85" w:rsidRDefault="00DC7B6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College of Technology</w:t>
                        </w:r>
                      </w:p>
                      <w:p w:rsidR="002F3F3B" w:rsidRPr="002F3F3B" w:rsidRDefault="002F3F3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F3F3B">
                          <w:rPr>
                            <w:rFonts w:ascii="Arial" w:hAnsi="Arial" w:cs="Arial"/>
                            <w:color w:val="3B3E42"/>
                          </w:rPr>
                          <w:t>Majored in Web and Applications Development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299" w:type="dxa"/>
                    <w:tblLook w:val="04A0" w:firstRow="1" w:lastRow="0" w:firstColumn="1" w:lastColumn="0" w:noHBand="0" w:noVBand="1"/>
                  </w:tblPr>
                  <w:tblGrid>
                    <w:gridCol w:w="10299"/>
                  </w:tblGrid>
                  <w:tr w:rsidR="00B556EF" w:rsidRPr="002D44B0" w:rsidTr="005D135E">
                    <w:trPr>
                      <w:trHeight w:val="1253"/>
                    </w:trPr>
                    <w:tc>
                      <w:tcPr>
                        <w:tcW w:w="5000" w:type="pct"/>
                      </w:tcPr>
                      <w:p w:rsidR="00B556EF" w:rsidRDefault="00FD0E0F" w:rsidP="005107DF">
                        <w:pPr>
                          <w:tabs>
                            <w:tab w:val="left" w:pos="8280"/>
                          </w:tabs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Company1</w:t>
                        </w:r>
                        <w:r w:rsidR="00B556E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</w:t>
                        </w:r>
                        <w:r w:rsidR="00B556EF" w:rsidRPr="00B556EF">
                          <w:rPr>
                            <w:rFonts w:ascii="Arial" w:hAnsi="Arial" w:cs="Arial"/>
                            <w:color w:val="3B3E42"/>
                          </w:rPr>
                          <w:t>2 Years FT Sales Associate. Knowledge of All Departments</w:t>
                        </w:r>
                        <w:r w:rsidR="0075231A">
                          <w:rPr>
                            <w:rFonts w:ascii="Arial" w:hAnsi="Arial" w:cs="Arial"/>
                            <w:color w:val="3B3E42"/>
                          </w:rPr>
                          <w:t>. Acting DH.</w:t>
                        </w:r>
                        <w:r w:rsidR="005107D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5107DF" w:rsidRPr="005107DF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2008-2010</w:t>
                        </w:r>
                      </w:p>
                      <w:p w:rsidR="00B556EF" w:rsidRDefault="00FD0E0F" w:rsidP="005107DF">
                        <w:pPr>
                          <w:tabs>
                            <w:tab w:val="left" w:pos="8280"/>
                          </w:tabs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Company2</w:t>
                        </w:r>
                        <w:r w:rsidR="00B556E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</w:t>
                        </w:r>
                        <w:r w:rsidR="00B556EF">
                          <w:rPr>
                            <w:rFonts w:ascii="Arial" w:hAnsi="Arial" w:cs="Arial"/>
                            <w:color w:val="3B3E42"/>
                          </w:rPr>
                          <w:t>Car Detailer</w:t>
                        </w:r>
                        <w:r w:rsidR="005107D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5107DF" w:rsidRPr="005107DF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2007-2008</w:t>
                        </w:r>
                      </w:p>
                      <w:p w:rsidR="005107DF" w:rsidRDefault="00FD0E0F" w:rsidP="00255961">
                        <w:pPr>
                          <w:tabs>
                            <w:tab w:val="left" w:pos="8280"/>
                          </w:tabs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Company3:</w:t>
                        </w:r>
                        <w:r w:rsidR="00B556EF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B556EF">
                          <w:rPr>
                            <w:rFonts w:ascii="Arial" w:hAnsi="Arial" w:cs="Arial"/>
                            <w:color w:val="3B3E42"/>
                          </w:rPr>
                          <w:t>Dealt with Customers with helping maintai</w:t>
                        </w:r>
                        <w:r w:rsidR="005D135E">
                          <w:rPr>
                            <w:rFonts w:ascii="Arial" w:hAnsi="Arial" w:cs="Arial"/>
                            <w:color w:val="3B3E42"/>
                          </w:rPr>
                          <w:t xml:space="preserve">n </w:t>
                        </w:r>
                        <w:r w:rsidR="00255961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255961" w:rsidRPr="00255961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2004-2006</w:t>
                        </w:r>
                      </w:p>
                      <w:p w:rsidR="00B556EF" w:rsidRPr="00B556EF" w:rsidRDefault="005107DF" w:rsidP="005107DF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                                                </w:t>
                        </w:r>
                        <w:proofErr w:type="gramStart"/>
                        <w:r w:rsidR="005D135E">
                          <w:rPr>
                            <w:rFonts w:ascii="Arial" w:hAnsi="Arial" w:cs="Arial"/>
                            <w:color w:val="3B3E42"/>
                          </w:rPr>
                          <w:t>their</w:t>
                        </w:r>
                        <w:proofErr w:type="gramEnd"/>
                        <w:r w:rsidR="005D135E">
                          <w:rPr>
                            <w:rFonts w:ascii="Arial" w:hAnsi="Arial" w:cs="Arial"/>
                            <w:color w:val="3B3E42"/>
                          </w:rPr>
                          <w:t xml:space="preserve"> lawns with fertilizer, W</w:t>
                        </w:r>
                        <w:r w:rsidR="00B556EF">
                          <w:rPr>
                            <w:rFonts w:ascii="Arial" w:hAnsi="Arial" w:cs="Arial"/>
                            <w:color w:val="3B3E42"/>
                          </w:rPr>
                          <w:t xml:space="preserve">eed </w:t>
                        </w:r>
                        <w:r w:rsidR="005D135E">
                          <w:rPr>
                            <w:rFonts w:ascii="Arial" w:hAnsi="Arial" w:cs="Arial"/>
                            <w:color w:val="3B3E42"/>
                          </w:rPr>
                          <w:t>C</w:t>
                        </w:r>
                        <w:r w:rsidR="00B556EF">
                          <w:rPr>
                            <w:rFonts w:ascii="Arial" w:hAnsi="Arial" w:cs="Arial"/>
                            <w:color w:val="3B3E42"/>
                          </w:rPr>
                          <w:t>ontrol, etc.</w:t>
                        </w:r>
                      </w:p>
                      <w:p w:rsidR="00B556EF" w:rsidRPr="002D44B0" w:rsidRDefault="00B556EF" w:rsidP="005D135E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BC1F46">
              <w:trPr>
                <w:trHeight w:val="145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4179" w:type="dxa"/>
                    <w:tblLook w:val="04A0" w:firstRow="1" w:lastRow="0" w:firstColumn="1" w:lastColumn="0" w:noHBand="0" w:noVBand="1"/>
                  </w:tblPr>
                  <w:tblGrid>
                    <w:gridCol w:w="3946"/>
                    <w:gridCol w:w="233"/>
                  </w:tblGrid>
                  <w:tr w:rsidR="00606CB9" w:rsidRPr="002D44B0" w:rsidTr="002660DB">
                    <w:trPr>
                      <w:trHeight w:val="1051"/>
                    </w:trPr>
                    <w:tc>
                      <w:tcPr>
                        <w:tcW w:w="0" w:type="auto"/>
                      </w:tcPr>
                      <w:p w:rsidR="00792DA2" w:rsidRDefault="00792DA2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Working Outdoors</w:t>
                        </w:r>
                      </w:p>
                      <w:p w:rsidR="003A4D94" w:rsidRDefault="003A4D94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Helping Customers solve their problems</w:t>
                        </w:r>
                      </w:p>
                      <w:p w:rsidR="003A4D94" w:rsidRDefault="003A4D94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Sports</w:t>
                        </w:r>
                      </w:p>
                      <w:p w:rsidR="003A4D94" w:rsidRDefault="003A4D94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Working on Farms</w:t>
                        </w:r>
                      </w:p>
                      <w:p w:rsidR="0075231A" w:rsidRDefault="0075231A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Motorcycles</w:t>
                        </w:r>
                      </w:p>
                      <w:p w:rsidR="00606CB9" w:rsidRPr="00792DA2" w:rsidRDefault="00792DA2" w:rsidP="00792DA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</w:tcPr>
                      <w:p w:rsidR="00606CB9" w:rsidRPr="002D44B0" w:rsidRDefault="00606CB9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606CB9" w:rsidRPr="002D44B0" w:rsidTr="002660DB">
                    <w:trPr>
                      <w:trHeight w:val="178"/>
                    </w:trPr>
                    <w:tc>
                      <w:tcPr>
                        <w:tcW w:w="0" w:type="auto"/>
                      </w:tcPr>
                      <w:p w:rsidR="00606CB9" w:rsidRPr="002D44B0" w:rsidRDefault="00606CB9" w:rsidP="00BC1F46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94E29" w:rsidRDefault="00694E29" w:rsidP="00792DA2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682"/>
      </w:tblGrid>
      <w:tr w:rsidR="00AE0317" w:rsidRPr="002D44B0" w:rsidTr="00D3317F">
        <w:tc>
          <w:tcPr>
            <w:tcW w:w="10682" w:type="dxa"/>
          </w:tcPr>
          <w:p w:rsidR="00AE0317" w:rsidRPr="002D44B0" w:rsidRDefault="00AE0317" w:rsidP="00D331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E0317" w:rsidRPr="002D44B0" w:rsidTr="00D3317F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E0317" w:rsidRPr="002D44B0" w:rsidRDefault="00AE0317" w:rsidP="00D3317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References</w:t>
                  </w:r>
                </w:p>
              </w:tc>
            </w:tr>
            <w:tr w:rsidR="00AE0317" w:rsidRPr="002D44B0" w:rsidTr="00D3317F">
              <w:trPr>
                <w:trHeight w:val="145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2"/>
                    <w:gridCol w:w="222"/>
                  </w:tblGrid>
                  <w:tr w:rsidR="00EE0BED" w:rsidRPr="002D44B0" w:rsidTr="00EE0BED">
                    <w:trPr>
                      <w:trHeight w:val="178"/>
                    </w:trPr>
                    <w:tc>
                      <w:tcPr>
                        <w:tcW w:w="0" w:type="auto"/>
                      </w:tcPr>
                      <w:p w:rsidR="00AE0317" w:rsidRPr="002D44B0" w:rsidRDefault="00EF555C" w:rsidP="00D3317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</w:tcPr>
                      <w:p w:rsidR="00AE0317" w:rsidRPr="002D44B0" w:rsidRDefault="00AE0317" w:rsidP="00D3317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E0317" w:rsidRPr="002D44B0" w:rsidRDefault="00AE0317" w:rsidP="00D3317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E0317" w:rsidRPr="002D44B0" w:rsidRDefault="00AE0317" w:rsidP="00D3317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AE0317" w:rsidRPr="00215B45" w:rsidRDefault="00AE0317" w:rsidP="0075231A">
      <w:pPr>
        <w:rPr>
          <w:rFonts w:ascii="Arial" w:hAnsi="Arial" w:cs="Arial"/>
        </w:rPr>
      </w:pPr>
    </w:p>
    <w:sectPr w:rsidR="00AE0317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87" w:rsidRDefault="007E3887" w:rsidP="00EF555C">
      <w:pPr>
        <w:spacing w:before="0" w:after="0" w:line="240" w:lineRule="auto"/>
      </w:pPr>
      <w:r>
        <w:separator/>
      </w:r>
    </w:p>
  </w:endnote>
  <w:endnote w:type="continuationSeparator" w:id="0">
    <w:p w:rsidR="007E3887" w:rsidRDefault="007E3887" w:rsidP="00EF55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87" w:rsidRDefault="007E3887" w:rsidP="00EF555C">
      <w:pPr>
        <w:spacing w:before="0" w:after="0" w:line="240" w:lineRule="auto"/>
      </w:pPr>
      <w:r>
        <w:separator/>
      </w:r>
    </w:p>
  </w:footnote>
  <w:footnote w:type="continuationSeparator" w:id="0">
    <w:p w:rsidR="007E3887" w:rsidRDefault="007E3887" w:rsidP="00EF55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65"/>
    <w:rsid w:val="00062AD3"/>
    <w:rsid w:val="00083491"/>
    <w:rsid w:val="001211DC"/>
    <w:rsid w:val="00130370"/>
    <w:rsid w:val="001723D0"/>
    <w:rsid w:val="001827BE"/>
    <w:rsid w:val="001B156D"/>
    <w:rsid w:val="00215B45"/>
    <w:rsid w:val="00231320"/>
    <w:rsid w:val="00255961"/>
    <w:rsid w:val="002660DB"/>
    <w:rsid w:val="002C7504"/>
    <w:rsid w:val="002D44B0"/>
    <w:rsid w:val="002F3F3B"/>
    <w:rsid w:val="00315076"/>
    <w:rsid w:val="003303B1"/>
    <w:rsid w:val="003A4D94"/>
    <w:rsid w:val="003F3982"/>
    <w:rsid w:val="00415319"/>
    <w:rsid w:val="004B2CC5"/>
    <w:rsid w:val="00504C88"/>
    <w:rsid w:val="005107DF"/>
    <w:rsid w:val="00532D43"/>
    <w:rsid w:val="00537073"/>
    <w:rsid w:val="00562696"/>
    <w:rsid w:val="005D135E"/>
    <w:rsid w:val="006068F3"/>
    <w:rsid w:val="00606CB9"/>
    <w:rsid w:val="00641208"/>
    <w:rsid w:val="00694E29"/>
    <w:rsid w:val="006C573D"/>
    <w:rsid w:val="006E5165"/>
    <w:rsid w:val="007450E7"/>
    <w:rsid w:val="0075231A"/>
    <w:rsid w:val="00786CCC"/>
    <w:rsid w:val="00792DA2"/>
    <w:rsid w:val="007A187B"/>
    <w:rsid w:val="007C5398"/>
    <w:rsid w:val="007E3887"/>
    <w:rsid w:val="007E70AC"/>
    <w:rsid w:val="008312AB"/>
    <w:rsid w:val="00864960"/>
    <w:rsid w:val="008C63A5"/>
    <w:rsid w:val="008D653C"/>
    <w:rsid w:val="00914EC1"/>
    <w:rsid w:val="0095611C"/>
    <w:rsid w:val="009D2188"/>
    <w:rsid w:val="009F2958"/>
    <w:rsid w:val="009F79C8"/>
    <w:rsid w:val="00A34C4E"/>
    <w:rsid w:val="00AE0317"/>
    <w:rsid w:val="00B34E7A"/>
    <w:rsid w:val="00B508D4"/>
    <w:rsid w:val="00B556EF"/>
    <w:rsid w:val="00B81FF0"/>
    <w:rsid w:val="00B86B7C"/>
    <w:rsid w:val="00BB17F5"/>
    <w:rsid w:val="00BC1F46"/>
    <w:rsid w:val="00BE76CE"/>
    <w:rsid w:val="00BF0E24"/>
    <w:rsid w:val="00CA4EDD"/>
    <w:rsid w:val="00D51AE4"/>
    <w:rsid w:val="00DB5A85"/>
    <w:rsid w:val="00DC7B65"/>
    <w:rsid w:val="00DE2EAE"/>
    <w:rsid w:val="00E93F7B"/>
    <w:rsid w:val="00ED023E"/>
    <w:rsid w:val="00EE0BED"/>
    <w:rsid w:val="00EF555C"/>
    <w:rsid w:val="00FA7B5B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ddress">
    <w:name w:val="address"/>
    <w:basedOn w:val="DefaultParagraphFont"/>
    <w:rsid w:val="00EE0BED"/>
  </w:style>
  <w:style w:type="paragraph" w:styleId="HTMLAddress">
    <w:name w:val="HTML Address"/>
    <w:basedOn w:val="Normal"/>
    <w:link w:val="HTMLAddressChar"/>
    <w:uiPriority w:val="99"/>
    <w:semiHidden/>
    <w:unhideWhenUsed/>
    <w:rsid w:val="00EE0BED"/>
    <w:pPr>
      <w:spacing w:before="0" w:after="0" w:line="240" w:lineRule="auto"/>
      <w:jc w:val="left"/>
    </w:pPr>
    <w:rPr>
      <w:rFonts w:ascii="Times New Roman" w:eastAsia="Times New Roman" w:hAnsi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0BED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phone">
    <w:name w:val="phone"/>
    <w:basedOn w:val="DefaultParagraphFont"/>
    <w:rsid w:val="00EE0BED"/>
  </w:style>
  <w:style w:type="paragraph" w:styleId="Header">
    <w:name w:val="header"/>
    <w:basedOn w:val="Normal"/>
    <w:link w:val="HeaderChar"/>
    <w:uiPriority w:val="99"/>
    <w:semiHidden/>
    <w:unhideWhenUsed/>
    <w:rsid w:val="00EF55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55C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F55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55C"/>
    <w:rPr>
      <w:lang w:val="en-US" w:eastAsia="en-US" w:bidi="en-US"/>
    </w:rPr>
  </w:style>
  <w:style w:type="paragraph" w:styleId="NormalWeb">
    <w:name w:val="Normal (Web)"/>
    <w:basedOn w:val="Normal"/>
    <w:semiHidden/>
    <w:unhideWhenUsed/>
    <w:rsid w:val="00FD0E0F"/>
    <w:pPr>
      <w:spacing w:before="0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ddress">
    <w:name w:val="address"/>
    <w:basedOn w:val="DefaultParagraphFont"/>
    <w:rsid w:val="00EE0BED"/>
  </w:style>
  <w:style w:type="paragraph" w:styleId="HTMLAddress">
    <w:name w:val="HTML Address"/>
    <w:basedOn w:val="Normal"/>
    <w:link w:val="HTMLAddressChar"/>
    <w:uiPriority w:val="99"/>
    <w:semiHidden/>
    <w:unhideWhenUsed/>
    <w:rsid w:val="00EE0BED"/>
    <w:pPr>
      <w:spacing w:before="0" w:after="0" w:line="240" w:lineRule="auto"/>
      <w:jc w:val="left"/>
    </w:pPr>
    <w:rPr>
      <w:rFonts w:ascii="Times New Roman" w:eastAsia="Times New Roman" w:hAnsi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0BED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phone">
    <w:name w:val="phone"/>
    <w:basedOn w:val="DefaultParagraphFont"/>
    <w:rsid w:val="00EE0BED"/>
  </w:style>
  <w:style w:type="paragraph" w:styleId="Header">
    <w:name w:val="header"/>
    <w:basedOn w:val="Normal"/>
    <w:link w:val="HeaderChar"/>
    <w:uiPriority w:val="99"/>
    <w:semiHidden/>
    <w:unhideWhenUsed/>
    <w:rsid w:val="00EF55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55C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F55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55C"/>
    <w:rPr>
      <w:lang w:val="en-US" w:eastAsia="en-US" w:bidi="en-US"/>
    </w:rPr>
  </w:style>
  <w:style w:type="paragraph" w:styleId="NormalWeb">
    <w:name w:val="Normal (Web)"/>
    <w:basedOn w:val="Normal"/>
    <w:semiHidden/>
    <w:unhideWhenUsed/>
    <w:rsid w:val="00FD0E0F"/>
    <w:pPr>
      <w:spacing w:before="0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%20and%20Ashlee's\Downloads\TS03000767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FC0C3-D3B3-40B8-B1D0-EC7549B6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TS030007677.dotx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and Ashlee's</dc:creator>
  <cp:lastModifiedBy>Catherine Hunter</cp:lastModifiedBy>
  <cp:revision>2</cp:revision>
  <dcterms:created xsi:type="dcterms:W3CDTF">2014-08-13T20:47:00Z</dcterms:created>
  <dcterms:modified xsi:type="dcterms:W3CDTF">2014-08-13T20:47:00Z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